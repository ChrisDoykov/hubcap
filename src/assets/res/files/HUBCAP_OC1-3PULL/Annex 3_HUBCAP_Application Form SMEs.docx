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39649" w14:textId="1E18072D" w:rsidR="007D4B31" w:rsidRDefault="00044F8B" w:rsidP="007D4B31">
      <w:pPr>
        <w:spacing w:line="240" w:lineRule="auto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1AD7FFF9" wp14:editId="79CD79AF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57119" cy="10688880"/>
            <wp:effectExtent l="0" t="0" r="6350" b="0"/>
            <wp:wrapNone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UBCAP_cover-page00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119" cy="1068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1932C8" w14:textId="77777777" w:rsidR="007D4B31" w:rsidRDefault="007D4B31" w:rsidP="007D4B31">
      <w:pPr>
        <w:spacing w:line="240" w:lineRule="auto"/>
      </w:pPr>
    </w:p>
    <w:p w14:paraId="3DBDE857" w14:textId="017E0871" w:rsidR="007D4B31" w:rsidRDefault="007D4B31" w:rsidP="007D4B31">
      <w:pPr>
        <w:spacing w:line="240" w:lineRule="auto"/>
      </w:pPr>
    </w:p>
    <w:p w14:paraId="39872899" w14:textId="762996D6" w:rsidR="007D4B31" w:rsidRDefault="007D4B31" w:rsidP="007D4B31">
      <w:pPr>
        <w:spacing w:line="240" w:lineRule="auto"/>
      </w:pPr>
    </w:p>
    <w:p w14:paraId="112D4B01" w14:textId="3B67FBC7" w:rsidR="007D4B31" w:rsidRDefault="007D4B31" w:rsidP="007D4B31">
      <w:pPr>
        <w:spacing w:line="240" w:lineRule="auto"/>
      </w:pPr>
    </w:p>
    <w:p w14:paraId="11A31B8A" w14:textId="24E46F45" w:rsidR="007D4B31" w:rsidRDefault="007D4B31" w:rsidP="007D4B31">
      <w:pPr>
        <w:spacing w:line="240" w:lineRule="auto"/>
      </w:pPr>
    </w:p>
    <w:p w14:paraId="39643D1F" w14:textId="4281A02D" w:rsidR="007D4B31" w:rsidRPr="00A87307" w:rsidRDefault="007D4B31" w:rsidP="007D4B31">
      <w:pPr>
        <w:spacing w:line="240" w:lineRule="auto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FD143D" wp14:editId="23194D16">
                <wp:simplePos x="0" y="0"/>
                <wp:positionH relativeFrom="column">
                  <wp:posOffset>1232535</wp:posOffset>
                </wp:positionH>
                <wp:positionV relativeFrom="paragraph">
                  <wp:posOffset>8768715</wp:posOffset>
                </wp:positionV>
                <wp:extent cx="3486150" cy="381000"/>
                <wp:effectExtent l="0" t="0" r="0" b="0"/>
                <wp:wrapNone/>
                <wp:docPr id="1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89C033" w14:textId="77777777" w:rsidR="007D4B31" w:rsidRPr="0001465E" w:rsidRDefault="007D4B31" w:rsidP="007D4B31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1465E">
                              <w:rPr>
                                <w:b/>
                                <w:sz w:val="28"/>
                                <w:szCs w:val="28"/>
                              </w:rPr>
                              <w:t>www.into-cps.au.dk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D143D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left:0;text-align:left;margin-left:97.05pt;margin-top:690.45pt;width:274.5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" filled="f" stroked="f">
                <v:textbox>
                  <w:txbxContent>
                    <w:p w14:paraId="4989C033" w14:textId="77777777" w:rsidR="007D4B31" w:rsidRPr="0001465E" w:rsidRDefault="007D4B31" w:rsidP="007D4B31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01465E">
                        <w:rPr>
                          <w:b/>
                          <w:sz w:val="28"/>
                          <w:szCs w:val="28"/>
                        </w:rPr>
                        <w:t>www.into-cps.au.dk</w:t>
                      </w:r>
                    </w:p>
                  </w:txbxContent>
                </v:textbox>
              </v:shape>
            </w:pict>
          </mc:Fallback>
        </mc:AlternateContent>
      </w:r>
    </w:p>
    <w:p w14:paraId="4F2D32B2" w14:textId="4D3EA5D8" w:rsidR="007D4B31" w:rsidRDefault="00FE5984">
      <w:pPr>
        <w:spacing w:after="200"/>
        <w:jc w:val="left"/>
        <w:rPr>
          <w:lang w:val="en-GB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786082" wp14:editId="776D1C1E">
                <wp:simplePos x="0" y="0"/>
                <wp:positionH relativeFrom="margin">
                  <wp:align>center</wp:align>
                </wp:positionH>
                <wp:positionV relativeFrom="paragraph">
                  <wp:posOffset>624840</wp:posOffset>
                </wp:positionV>
                <wp:extent cx="5210175" cy="1476375"/>
                <wp:effectExtent l="0" t="0" r="0" b="0"/>
                <wp:wrapNone/>
                <wp:docPr id="30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76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0F5FE2" w14:textId="42DDDFBA" w:rsidR="007D4B31" w:rsidRPr="007D4B31" w:rsidRDefault="007D4B31" w:rsidP="007D4B31">
                            <w:pPr>
                              <w:pStyle w:val="Heading2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D4B31">
                              <w:rPr>
                                <w:rFonts w:asciiTheme="minorHAnsi" w:hAnsiTheme="minorHAnsi" w:cstheme="minorHAnsi"/>
                              </w:rPr>
                              <w:t xml:space="preserve">Grant Agreement: </w:t>
                            </w:r>
                            <w:r w:rsidR="00044F8B">
                              <w:rPr>
                                <w:rFonts w:asciiTheme="minorHAnsi" w:hAnsiTheme="minorHAnsi" w:cstheme="minorHAnsi"/>
                              </w:rPr>
                              <w:t>872698</w:t>
                            </w:r>
                          </w:p>
                          <w:p w14:paraId="2CDE1A33" w14:textId="28940EA1" w:rsidR="007D4B31" w:rsidRPr="007D4B31" w:rsidRDefault="007D4B31" w:rsidP="007D4B31">
                            <w:pPr>
                              <w:pStyle w:val="Title"/>
                              <w:jc w:val="center"/>
                              <w:rPr>
                                <w:rFonts w:asciiTheme="minorHAnsi" w:hAnsiTheme="minorHAnsi" w:cstheme="minorHAnsi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7D4B31">
                              <w:rPr>
                                <w:rFonts w:asciiTheme="minorHAnsi" w:hAnsiTheme="minorHAnsi" w:cstheme="minorHAnsi"/>
                                <w:sz w:val="44"/>
                                <w:szCs w:val="44"/>
                                <w:lang w:val="en-GB"/>
                              </w:rPr>
                              <w:t>Digital innovation HUBs and Coll</w:t>
                            </w:r>
                            <w:r w:rsidR="008306A8">
                              <w:rPr>
                                <w:rFonts w:asciiTheme="minorHAnsi" w:hAnsiTheme="minorHAnsi" w:cstheme="minorHAnsi"/>
                                <w:sz w:val="44"/>
                                <w:szCs w:val="44"/>
                                <w:lang w:val="en-GB"/>
                              </w:rPr>
                              <w:t>A</w:t>
                            </w:r>
                            <w:r w:rsidRPr="007D4B31">
                              <w:rPr>
                                <w:rFonts w:asciiTheme="minorHAnsi" w:hAnsiTheme="minorHAnsi" w:cstheme="minorHAnsi"/>
                                <w:sz w:val="44"/>
                                <w:szCs w:val="44"/>
                                <w:lang w:val="en-GB"/>
                              </w:rPr>
                              <w:t>borative Platform for cyber-physical systems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86082" id="_x0000_s1027" type="#_x0000_t202" style="position:absolute;margin-left:0;margin-top:49.2pt;width:410.25pt;height:116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" filled="f" stroked="f">
                <v:textbox>
                  <w:txbxContent>
                    <w:p w14:paraId="140F5FE2" w14:textId="42DDDFBA" w:rsidR="007D4B31" w:rsidRPr="007D4B31" w:rsidRDefault="007D4B31" w:rsidP="007D4B31">
                      <w:pPr>
                        <w:pStyle w:val="Heading2"/>
                        <w:rPr>
                          <w:rFonts w:asciiTheme="minorHAnsi" w:hAnsiTheme="minorHAnsi" w:cstheme="minorHAnsi"/>
                        </w:rPr>
                      </w:pPr>
                      <w:r w:rsidRPr="007D4B31">
                        <w:rPr>
                          <w:rFonts w:asciiTheme="minorHAnsi" w:hAnsiTheme="minorHAnsi" w:cstheme="minorHAnsi"/>
                        </w:rPr>
                        <w:t xml:space="preserve">Grant Agreement: </w:t>
                      </w:r>
                      <w:r w:rsidR="00044F8B">
                        <w:rPr>
                          <w:rFonts w:asciiTheme="minorHAnsi" w:hAnsiTheme="minorHAnsi" w:cstheme="minorHAnsi"/>
                        </w:rPr>
                        <w:t>872698</w:t>
                      </w:r>
                    </w:p>
                    <w:p w14:paraId="2CDE1A33" w14:textId="28940EA1" w:rsidR="007D4B31" w:rsidRPr="007D4B31" w:rsidRDefault="007D4B31" w:rsidP="007D4B31">
                      <w:pPr>
                        <w:pStyle w:val="Title"/>
                        <w:jc w:val="center"/>
                        <w:rPr>
                          <w:rFonts w:asciiTheme="minorHAnsi" w:hAnsiTheme="minorHAnsi" w:cstheme="minorHAnsi"/>
                          <w:sz w:val="44"/>
                          <w:szCs w:val="44"/>
                          <w:lang w:val="en-US"/>
                        </w:rPr>
                      </w:pPr>
                      <w:r w:rsidRPr="007D4B31">
                        <w:rPr>
                          <w:rFonts w:asciiTheme="minorHAnsi" w:hAnsiTheme="minorHAnsi" w:cstheme="minorHAnsi"/>
                          <w:sz w:val="44"/>
                          <w:szCs w:val="44"/>
                          <w:lang w:val="en-GB"/>
                        </w:rPr>
                        <w:t xml:space="preserve">Digital innovation HUBs and </w:t>
                      </w:r>
                      <w:proofErr w:type="spellStart"/>
                      <w:r w:rsidRPr="007D4B31">
                        <w:rPr>
                          <w:rFonts w:asciiTheme="minorHAnsi" w:hAnsiTheme="minorHAnsi" w:cstheme="minorHAnsi"/>
                          <w:sz w:val="44"/>
                          <w:szCs w:val="44"/>
                          <w:lang w:val="en-GB"/>
                        </w:rPr>
                        <w:t>Coll</w:t>
                      </w:r>
                      <w:r w:rsidR="008306A8">
                        <w:rPr>
                          <w:rFonts w:asciiTheme="minorHAnsi" w:hAnsiTheme="minorHAnsi" w:cstheme="minorHAnsi"/>
                          <w:sz w:val="44"/>
                          <w:szCs w:val="44"/>
                          <w:lang w:val="en-GB"/>
                        </w:rPr>
                        <w:t>A</w:t>
                      </w:r>
                      <w:r w:rsidRPr="007D4B31">
                        <w:rPr>
                          <w:rFonts w:asciiTheme="minorHAnsi" w:hAnsiTheme="minorHAnsi" w:cstheme="minorHAnsi"/>
                          <w:sz w:val="44"/>
                          <w:szCs w:val="44"/>
                          <w:lang w:val="en-GB"/>
                        </w:rPr>
                        <w:t>borative</w:t>
                      </w:r>
                      <w:proofErr w:type="spellEnd"/>
                      <w:r w:rsidRPr="007D4B31">
                        <w:rPr>
                          <w:rFonts w:asciiTheme="minorHAnsi" w:hAnsiTheme="minorHAnsi" w:cstheme="minorHAnsi"/>
                          <w:sz w:val="44"/>
                          <w:szCs w:val="44"/>
                          <w:lang w:val="en-GB"/>
                        </w:rPr>
                        <w:t xml:space="preserve"> Platform for cyber-physical systems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B621C5D" wp14:editId="4EFCA934">
                <wp:simplePos x="0" y="0"/>
                <wp:positionH relativeFrom="margin">
                  <wp:posOffset>-635</wp:posOffset>
                </wp:positionH>
                <wp:positionV relativeFrom="paragraph">
                  <wp:posOffset>2748915</wp:posOffset>
                </wp:positionV>
                <wp:extent cx="5895975" cy="91186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911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9FD9BD" w14:textId="6DBAAB32" w:rsidR="007D4B31" w:rsidRDefault="007D4B31" w:rsidP="007D4B31">
                            <w:pPr>
                              <w:spacing w:after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auto"/>
                                <w:sz w:val="40"/>
                                <w:szCs w:val="40"/>
                              </w:rPr>
                            </w:pPr>
                            <w:r w:rsidRPr="007D4B31">
                              <w:rPr>
                                <w:rFonts w:asciiTheme="minorHAnsi" w:hAnsiTheme="minorHAnsi" w:cstheme="minorHAnsi"/>
                                <w:b/>
                                <w:color w:val="auto"/>
                                <w:sz w:val="40"/>
                                <w:szCs w:val="40"/>
                              </w:rPr>
                              <w:t xml:space="preserve">Annex 3: Application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auto"/>
                                <w:sz w:val="40"/>
                                <w:szCs w:val="40"/>
                              </w:rPr>
                              <w:t>Form</w:t>
                            </w:r>
                            <w:r w:rsidR="00E57BB1">
                              <w:rPr>
                                <w:rFonts w:asciiTheme="minorHAnsi" w:hAnsiTheme="minorHAnsi" w:cstheme="minorHAnsi"/>
                                <w:b/>
                                <w:color w:val="auto"/>
                                <w:sz w:val="40"/>
                                <w:szCs w:val="40"/>
                              </w:rPr>
                              <w:t xml:space="preserve"> SMEs</w:t>
                            </w:r>
                          </w:p>
                          <w:p w14:paraId="2D469760" w14:textId="0F62B0AE" w:rsidR="00E57BB1" w:rsidRPr="00E57BB1" w:rsidRDefault="00E57BB1" w:rsidP="007D4B31">
                            <w:pPr>
                              <w:spacing w:after="0"/>
                              <w:jc w:val="center"/>
                              <w:rPr>
                                <w:rFonts w:asciiTheme="minorHAnsi" w:hAnsiTheme="minorHAnsi" w:cstheme="minorHAnsi"/>
                                <w:bCs/>
                                <w:color w:val="auto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auto"/>
                                <w:sz w:val="32"/>
                                <w:szCs w:val="32"/>
                              </w:rPr>
                              <w:t xml:space="preserve">Sample of </w:t>
                            </w:r>
                            <w:r w:rsidRPr="00E57BB1">
                              <w:rPr>
                                <w:rFonts w:asciiTheme="minorHAnsi" w:hAnsiTheme="minorHAnsi" w:cstheme="minorHAnsi"/>
                                <w:bCs/>
                                <w:color w:val="auto"/>
                                <w:sz w:val="32"/>
                                <w:szCs w:val="32"/>
                              </w:rPr>
                              <w:t>OC #1.</w:t>
                            </w:r>
                            <w:r w:rsidR="00ED3148">
                              <w:rPr>
                                <w:rFonts w:asciiTheme="minorHAnsi" w:hAnsiTheme="minorHAnsi" w:cstheme="minorHAnsi"/>
                                <w:bCs/>
                                <w:color w:val="auto"/>
                                <w:sz w:val="32"/>
                                <w:szCs w:val="32"/>
                              </w:rPr>
                              <w:t>3</w:t>
                            </w:r>
                            <w:r w:rsidRPr="00E57BB1">
                              <w:rPr>
                                <w:rFonts w:asciiTheme="minorHAnsi" w:hAnsiTheme="minorHAnsi" w:cstheme="minorHAnsi"/>
                                <w:bCs/>
                                <w:color w:val="auto"/>
                                <w:sz w:val="32"/>
                                <w:szCs w:val="32"/>
                              </w:rPr>
                              <w:t xml:space="preserve"> PULL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auto"/>
                                <w:sz w:val="32"/>
                                <w:szCs w:val="32"/>
                              </w:rPr>
                              <w:t xml:space="preserve"> application form available on F6S</w:t>
                            </w:r>
                          </w:p>
                          <w:p w14:paraId="0ABA4876" w14:textId="2BF4F128" w:rsidR="007D4B31" w:rsidRPr="007D4B31" w:rsidRDefault="00ED3148" w:rsidP="007D4B31">
                            <w:pPr>
                              <w:spacing w:after="0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40"/>
                                <w:szCs w:val="40"/>
                              </w:rPr>
                              <w:t>April</w:t>
                            </w:r>
                            <w:r w:rsidR="007D4B31" w:rsidRPr="007D4B31">
                              <w:rPr>
                                <w:rFonts w:asciiTheme="minorHAnsi" w:hAnsiTheme="minorHAnsi" w:cstheme="minorHAnsi"/>
                                <w:color w:val="auto"/>
                                <w:sz w:val="40"/>
                                <w:szCs w:val="40"/>
                              </w:rPr>
                              <w:t>/202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B621C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-.05pt;margin-top:216.45pt;width:464.25pt;height:71.8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" filled="f" stroked="f">
                <v:textbox style="mso-fit-shape-to-text:t">
                  <w:txbxContent>
                    <w:p w14:paraId="5F9FD9BD" w14:textId="6DBAAB32" w:rsidR="007D4B31" w:rsidRDefault="007D4B31" w:rsidP="007D4B31">
                      <w:pPr>
                        <w:spacing w:after="0"/>
                        <w:jc w:val="center"/>
                        <w:rPr>
                          <w:rFonts w:asciiTheme="minorHAnsi" w:hAnsiTheme="minorHAnsi" w:cstheme="minorHAnsi"/>
                          <w:b/>
                          <w:color w:val="auto"/>
                          <w:sz w:val="40"/>
                          <w:szCs w:val="40"/>
                        </w:rPr>
                      </w:pPr>
                      <w:r w:rsidRPr="007D4B31">
                        <w:rPr>
                          <w:rFonts w:asciiTheme="minorHAnsi" w:hAnsiTheme="minorHAnsi" w:cstheme="minorHAnsi"/>
                          <w:b/>
                          <w:color w:val="auto"/>
                          <w:sz w:val="40"/>
                          <w:szCs w:val="40"/>
                        </w:rPr>
                        <w:t xml:space="preserve">Annex 3: Application 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auto"/>
                          <w:sz w:val="40"/>
                          <w:szCs w:val="40"/>
                        </w:rPr>
                        <w:t>Form</w:t>
                      </w:r>
                      <w:r w:rsidR="00E57BB1">
                        <w:rPr>
                          <w:rFonts w:asciiTheme="minorHAnsi" w:hAnsiTheme="minorHAnsi" w:cstheme="minorHAnsi"/>
                          <w:b/>
                          <w:color w:val="auto"/>
                          <w:sz w:val="40"/>
                          <w:szCs w:val="40"/>
                        </w:rPr>
                        <w:t xml:space="preserve"> SMEs</w:t>
                      </w:r>
                    </w:p>
                    <w:p w14:paraId="2D469760" w14:textId="0F62B0AE" w:rsidR="00E57BB1" w:rsidRPr="00E57BB1" w:rsidRDefault="00E57BB1" w:rsidP="007D4B31">
                      <w:pPr>
                        <w:spacing w:after="0"/>
                        <w:jc w:val="center"/>
                        <w:rPr>
                          <w:rFonts w:asciiTheme="minorHAnsi" w:hAnsiTheme="minorHAnsi" w:cstheme="minorHAnsi"/>
                          <w:bCs/>
                          <w:color w:val="auto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color w:val="auto"/>
                          <w:sz w:val="32"/>
                          <w:szCs w:val="32"/>
                        </w:rPr>
                        <w:t xml:space="preserve">Sample of </w:t>
                      </w:r>
                      <w:r w:rsidRPr="00E57BB1">
                        <w:rPr>
                          <w:rFonts w:asciiTheme="minorHAnsi" w:hAnsiTheme="minorHAnsi" w:cstheme="minorHAnsi"/>
                          <w:bCs/>
                          <w:color w:val="auto"/>
                          <w:sz w:val="32"/>
                          <w:szCs w:val="32"/>
                        </w:rPr>
                        <w:t>OC #1.</w:t>
                      </w:r>
                      <w:r w:rsidR="00ED3148">
                        <w:rPr>
                          <w:rFonts w:asciiTheme="minorHAnsi" w:hAnsiTheme="minorHAnsi" w:cstheme="minorHAnsi"/>
                          <w:bCs/>
                          <w:color w:val="auto"/>
                          <w:sz w:val="32"/>
                          <w:szCs w:val="32"/>
                        </w:rPr>
                        <w:t>3</w:t>
                      </w:r>
                      <w:r w:rsidRPr="00E57BB1">
                        <w:rPr>
                          <w:rFonts w:asciiTheme="minorHAnsi" w:hAnsiTheme="minorHAnsi" w:cstheme="minorHAnsi"/>
                          <w:bCs/>
                          <w:color w:val="auto"/>
                          <w:sz w:val="32"/>
                          <w:szCs w:val="32"/>
                        </w:rPr>
                        <w:t xml:space="preserve"> PULL</w:t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auto"/>
                          <w:sz w:val="32"/>
                          <w:szCs w:val="32"/>
                        </w:rPr>
                        <w:t xml:space="preserve"> application form available on F6S</w:t>
                      </w:r>
                    </w:p>
                    <w:p w14:paraId="0ABA4876" w14:textId="2BF4F128" w:rsidR="007D4B31" w:rsidRPr="007D4B31" w:rsidRDefault="00ED3148" w:rsidP="007D4B31">
                      <w:pPr>
                        <w:spacing w:after="0"/>
                        <w:jc w:val="center"/>
                        <w:rPr>
                          <w:rFonts w:asciiTheme="minorHAnsi" w:hAnsiTheme="minorHAnsi" w:cstheme="minorHAnsi"/>
                          <w:color w:val="auto"/>
                          <w:sz w:val="40"/>
                          <w:szCs w:val="4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auto"/>
                          <w:sz w:val="40"/>
                          <w:szCs w:val="40"/>
                        </w:rPr>
                        <w:t>April</w:t>
                      </w:r>
                      <w:r w:rsidR="007D4B31" w:rsidRPr="007D4B31">
                        <w:rPr>
                          <w:rFonts w:asciiTheme="minorHAnsi" w:hAnsiTheme="minorHAnsi" w:cstheme="minorHAnsi"/>
                          <w:color w:val="auto"/>
                          <w:sz w:val="40"/>
                          <w:szCs w:val="40"/>
                        </w:rPr>
                        <w:t>/202</w:t>
                      </w:r>
                      <w:r>
                        <w:rPr>
                          <w:rFonts w:asciiTheme="minorHAnsi" w:hAnsiTheme="minorHAnsi" w:cstheme="minorHAnsi"/>
                          <w:color w:val="auto"/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D4B31">
        <w:rPr>
          <w:lang w:val="en-GB"/>
        </w:rPr>
        <w:br w:type="page"/>
      </w:r>
    </w:p>
    <w:p w14:paraId="6B134B12" w14:textId="42E31E47" w:rsidR="004765D4" w:rsidRDefault="00B726CB" w:rsidP="0061351A">
      <w:pPr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E0D6D13" wp14:editId="64A25CE0">
            <wp:extent cx="3162300" cy="126095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3695" cy="127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7F140" w14:textId="5D52ACB5" w:rsidR="0011225E" w:rsidRDefault="004432BF" w:rsidP="0061351A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47B875E4" wp14:editId="30AFE494">
            <wp:extent cx="5732145" cy="3214370"/>
            <wp:effectExtent l="0" t="0" r="1905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22197" w14:textId="6104E53E" w:rsidR="00125C74" w:rsidRDefault="001E7638" w:rsidP="0061351A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13DB5883" wp14:editId="54DF4898">
            <wp:extent cx="5732145" cy="3500755"/>
            <wp:effectExtent l="0" t="0" r="1905" b="444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70A26" w14:textId="2259A737" w:rsidR="00125C74" w:rsidRDefault="001E7638" w:rsidP="0061351A">
      <w:pPr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6470A8BE" wp14:editId="58057927">
            <wp:extent cx="5732145" cy="2593975"/>
            <wp:effectExtent l="0" t="0" r="190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23EF1" w14:textId="3CC8111B" w:rsidR="00125C74" w:rsidRDefault="001E7638" w:rsidP="0061351A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6245133F" wp14:editId="349F9B90">
            <wp:extent cx="5732145" cy="2633345"/>
            <wp:effectExtent l="0" t="0" r="190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C44A1" w14:textId="0A3FF28F" w:rsidR="00125C74" w:rsidRDefault="00DD5C76" w:rsidP="0061351A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52491E02" wp14:editId="15F8DC59">
            <wp:extent cx="5732145" cy="3061970"/>
            <wp:effectExtent l="0" t="0" r="1905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4D2E1" w14:textId="5AE95151" w:rsidR="00125C74" w:rsidRDefault="00F41D01" w:rsidP="0061351A">
      <w:pPr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3E16EFC" wp14:editId="229CF29E">
            <wp:extent cx="5732145" cy="3385185"/>
            <wp:effectExtent l="0" t="0" r="1905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D3B4F" w14:textId="45B73EBE" w:rsidR="00125C74" w:rsidRDefault="00DD5C76" w:rsidP="0061351A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21EED0FF" wp14:editId="57A7F5AF">
            <wp:extent cx="5732145" cy="2807335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6BEE2" w14:textId="65E677E2" w:rsidR="00125C74" w:rsidRDefault="00DD5C76" w:rsidP="0061351A">
      <w:pPr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5920A18" wp14:editId="6FB88181">
            <wp:extent cx="5732145" cy="3103245"/>
            <wp:effectExtent l="0" t="0" r="1905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07843" w14:textId="057FD112" w:rsidR="00125C74" w:rsidRDefault="00DD5C76" w:rsidP="0061351A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138462AE" wp14:editId="643743FE">
            <wp:extent cx="5732145" cy="3334385"/>
            <wp:effectExtent l="0" t="0" r="190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A5356" w14:textId="738E8806" w:rsidR="00125C74" w:rsidRDefault="00A20DCC" w:rsidP="0061351A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3E054ADC" wp14:editId="48BAA8F6">
            <wp:extent cx="5732145" cy="2327275"/>
            <wp:effectExtent l="0" t="0" r="190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A305" w14:textId="651D9C86" w:rsidR="00125C74" w:rsidRDefault="00F839DD" w:rsidP="0061351A">
      <w:pPr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3C0AAD1A" wp14:editId="3DEF9B26">
            <wp:extent cx="5732145" cy="2934335"/>
            <wp:effectExtent l="0" t="0" r="190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A1AEF" w14:textId="789523B2" w:rsidR="00125C74" w:rsidRDefault="00CD25A3" w:rsidP="0061351A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0C874F6A" wp14:editId="0031C493">
            <wp:extent cx="5732145" cy="2406015"/>
            <wp:effectExtent l="0" t="0" r="190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7460D" w14:textId="62D6B883" w:rsidR="00125C74" w:rsidRDefault="00125C74" w:rsidP="0061351A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6271749F" wp14:editId="59C1D227">
            <wp:extent cx="5732145" cy="1212850"/>
            <wp:effectExtent l="0" t="0" r="1905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5C74" w:rsidSect="00707A0D">
      <w:headerReference w:type="default" r:id="rId23"/>
      <w:footerReference w:type="default" r:id="rId24"/>
      <w:pgSz w:w="11907" w:h="16839" w:code="9"/>
      <w:pgMar w:top="1021" w:right="1440" w:bottom="1021" w:left="1440" w:header="720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5867D4" w14:textId="77777777" w:rsidR="00564B1C" w:rsidRDefault="00564B1C" w:rsidP="00754A5B">
      <w:pPr>
        <w:spacing w:after="0" w:line="240" w:lineRule="auto"/>
      </w:pPr>
      <w:r>
        <w:separator/>
      </w:r>
    </w:p>
  </w:endnote>
  <w:endnote w:type="continuationSeparator" w:id="0">
    <w:p w14:paraId="7155374A" w14:textId="77777777" w:rsidR="00564B1C" w:rsidRDefault="00564B1C" w:rsidP="00754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460322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F68A0B" w14:textId="47C9E1B1" w:rsidR="00C510FC" w:rsidRDefault="004A3B55">
        <w:pPr>
          <w:pStyle w:val="Footer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4A0B6247" wp14:editId="18BB913B">
                  <wp:simplePos x="0" y="0"/>
                  <wp:positionH relativeFrom="margin">
                    <wp:posOffset>95250</wp:posOffset>
                  </wp:positionH>
                  <wp:positionV relativeFrom="paragraph">
                    <wp:posOffset>104775</wp:posOffset>
                  </wp:positionV>
                  <wp:extent cx="5669280" cy="0"/>
                  <wp:effectExtent l="0" t="0" r="0" b="0"/>
                  <wp:wrapNone/>
                  <wp:docPr id="12" name="Straight Connector 1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6692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276D85CB" id="Straight Connector 1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.5pt,8.25pt" to="453.9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" strokecolor="#00b0f0">
                  <w10:wrap anchorx="margin"/>
                </v:line>
              </w:pict>
            </mc:Fallback>
          </mc:AlternateContent>
        </w:r>
      </w:p>
      <w:p w14:paraId="2D5399B4" w14:textId="2B9D2CBC" w:rsidR="00C510FC" w:rsidRDefault="00C510FC">
        <w:pPr>
          <w:pStyle w:val="Footer"/>
          <w:jc w:val="right"/>
        </w:pPr>
        <w:r>
          <w:rPr>
            <w:b/>
            <w:i/>
            <w:noProof/>
          </w:rPr>
          <w:drawing>
            <wp:anchor distT="0" distB="0" distL="114300" distR="114300" simplePos="0" relativeHeight="251656704" behindDoc="0" locked="0" layoutInCell="1" allowOverlap="1" wp14:anchorId="3E1BD9A8" wp14:editId="2B33C603">
              <wp:simplePos x="0" y="0"/>
              <wp:positionH relativeFrom="column">
                <wp:posOffset>5381</wp:posOffset>
              </wp:positionH>
              <wp:positionV relativeFrom="paragraph">
                <wp:posOffset>24765</wp:posOffset>
              </wp:positionV>
              <wp:extent cx="1264953" cy="298450"/>
              <wp:effectExtent l="0" t="0" r="0" b="6350"/>
              <wp:wrapSquare wrapText="bothSides"/>
              <wp:docPr id="49" name="Picture 4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9" name="3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64953" cy="2984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ABB191" w14:textId="3E61C77F" w:rsidR="00C510FC" w:rsidRPr="001054F4" w:rsidRDefault="00C510FC" w:rsidP="001054F4">
    <w:pPr>
      <w:pStyle w:val="Footer"/>
      <w:ind w:right="-329"/>
      <w:rPr>
        <w:b/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68D4BC" w14:textId="77777777" w:rsidR="00564B1C" w:rsidRDefault="00564B1C" w:rsidP="00754A5B">
      <w:pPr>
        <w:spacing w:after="0" w:line="240" w:lineRule="auto"/>
      </w:pPr>
      <w:r>
        <w:separator/>
      </w:r>
    </w:p>
  </w:footnote>
  <w:footnote w:type="continuationSeparator" w:id="0">
    <w:p w14:paraId="79E39B91" w14:textId="77777777" w:rsidR="00564B1C" w:rsidRDefault="00564B1C" w:rsidP="00754A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EB8599" w14:textId="09858DEE" w:rsidR="00084569" w:rsidRDefault="00C510FC" w:rsidP="00B75D10">
    <w:pPr>
      <w:pStyle w:val="Header"/>
      <w:rPr>
        <w:sz w:val="20"/>
        <w:szCs w:val="20"/>
        <w:lang w:val="en-GB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0BCA1F" wp14:editId="2DA28AA3">
              <wp:simplePos x="0" y="0"/>
              <wp:positionH relativeFrom="column">
                <wp:posOffset>1710047</wp:posOffset>
              </wp:positionH>
              <wp:positionV relativeFrom="paragraph">
                <wp:posOffset>-77190</wp:posOffset>
              </wp:positionV>
              <wp:extent cx="4023409" cy="234950"/>
              <wp:effectExtent l="0" t="0" r="15240" b="12700"/>
              <wp:wrapNone/>
              <wp:docPr id="1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23409" cy="234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8A7A56" w14:textId="50DBFAA9" w:rsidR="00C510FC" w:rsidRDefault="00084569" w:rsidP="00084569">
                          <w:pPr>
                            <w:spacing w:after="0" w:line="240" w:lineRule="auto"/>
                            <w:jc w:val="right"/>
                          </w:pPr>
                          <w:r w:rsidRPr="00084569">
                            <w:rPr>
                              <w:b/>
                              <w:bCs/>
                              <w:iCs/>
                              <w:sz w:val="20"/>
                              <w:szCs w:val="20"/>
                              <w:lang w:val="en-GB"/>
                            </w:rPr>
                            <w:t xml:space="preserve">Annex </w:t>
                          </w:r>
                          <w:r w:rsidR="00961450">
                            <w:rPr>
                              <w:b/>
                              <w:bCs/>
                              <w:iCs/>
                              <w:sz w:val="20"/>
                              <w:szCs w:val="20"/>
                              <w:lang w:val="en-GB"/>
                            </w:rPr>
                            <w:t>3</w:t>
                          </w:r>
                          <w:r w:rsidRPr="00084569">
                            <w:rPr>
                              <w:b/>
                              <w:bCs/>
                              <w:iCs/>
                              <w:sz w:val="20"/>
                              <w:szCs w:val="20"/>
                              <w:lang w:val="en-GB"/>
                            </w:rPr>
                            <w:t>:</w:t>
                          </w:r>
                          <w:r>
                            <w:rPr>
                              <w:b/>
                              <w:bCs/>
                              <w:iCs/>
                              <w:sz w:val="20"/>
                              <w:szCs w:val="20"/>
                              <w:lang w:val="en-GB"/>
                            </w:rPr>
                            <w:t xml:space="preserve"> </w:t>
                          </w:r>
                          <w:r w:rsidR="00961450">
                            <w:rPr>
                              <w:b/>
                              <w:bCs/>
                              <w:iCs/>
                              <w:sz w:val="20"/>
                              <w:szCs w:val="20"/>
                              <w:lang w:val="en-GB"/>
                            </w:rPr>
                            <w:t>Application Form for SMEs</w:t>
                          </w:r>
                        </w:p>
                      </w:txbxContent>
                    </wps:txbx>
                    <wps:bodyPr rot="0" vert="horz" wrap="square" lIns="91440" tIns="4572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0BCA1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left:0;text-align:left;margin-left:134.65pt;margin-top:-6.1pt;width:316.8pt;height:1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" filled="f" stroked="f">
              <v:textbox inset=",,0,0">
                <w:txbxContent>
                  <w:p w14:paraId="1D8A7A56" w14:textId="50DBFAA9" w:rsidR="00C510FC" w:rsidRDefault="00084569" w:rsidP="00084569">
                    <w:pPr>
                      <w:spacing w:after="0" w:line="240" w:lineRule="auto"/>
                      <w:jc w:val="right"/>
                    </w:pPr>
                    <w:r w:rsidRPr="00084569">
                      <w:rPr>
                        <w:b/>
                        <w:bCs/>
                        <w:iCs/>
                        <w:sz w:val="20"/>
                        <w:szCs w:val="20"/>
                        <w:lang w:val="en-GB"/>
                      </w:rPr>
                      <w:t xml:space="preserve">Annex </w:t>
                    </w:r>
                    <w:r w:rsidR="00961450">
                      <w:rPr>
                        <w:b/>
                        <w:bCs/>
                        <w:iCs/>
                        <w:sz w:val="20"/>
                        <w:szCs w:val="20"/>
                        <w:lang w:val="en-GB"/>
                      </w:rPr>
                      <w:t>3</w:t>
                    </w:r>
                    <w:r w:rsidRPr="00084569">
                      <w:rPr>
                        <w:b/>
                        <w:bCs/>
                        <w:iCs/>
                        <w:sz w:val="20"/>
                        <w:szCs w:val="20"/>
                        <w:lang w:val="en-GB"/>
                      </w:rPr>
                      <w:t>:</w:t>
                    </w:r>
                    <w:r>
                      <w:rPr>
                        <w:b/>
                        <w:bCs/>
                        <w:iCs/>
                        <w:sz w:val="20"/>
                        <w:szCs w:val="20"/>
                        <w:lang w:val="en-GB"/>
                      </w:rPr>
                      <w:t xml:space="preserve"> </w:t>
                    </w:r>
                    <w:r w:rsidR="00961450">
                      <w:rPr>
                        <w:b/>
                        <w:bCs/>
                        <w:iCs/>
                        <w:sz w:val="20"/>
                        <w:szCs w:val="20"/>
                        <w:lang w:val="en-GB"/>
                      </w:rPr>
                      <w:t>Application Form for SMEs</w:t>
                    </w:r>
                  </w:p>
                </w:txbxContent>
              </v:textbox>
            </v:shape>
          </w:pict>
        </mc:Fallback>
      </mc:AlternateContent>
    </w:r>
    <w:r w:rsidR="007D4B31" w:rsidRPr="007D4B31">
      <w:rPr>
        <w:sz w:val="20"/>
        <w:szCs w:val="20"/>
        <w:lang w:val="en-GB"/>
      </w:rPr>
      <w:t>DT-ICT-01-2019</w:t>
    </w:r>
  </w:p>
  <w:p w14:paraId="25764C74" w14:textId="04CEBBDD" w:rsidR="00C510FC" w:rsidRPr="00D56710" w:rsidRDefault="00084569" w:rsidP="00B75D10">
    <w:pPr>
      <w:pStyle w:val="Header"/>
      <w:rPr>
        <w:sz w:val="20"/>
        <w:szCs w:val="20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55D93C" wp14:editId="1534496D">
              <wp:simplePos x="0" y="0"/>
              <wp:positionH relativeFrom="column">
                <wp:posOffset>0</wp:posOffset>
              </wp:positionH>
              <wp:positionV relativeFrom="paragraph">
                <wp:posOffset>93513</wp:posOffset>
              </wp:positionV>
              <wp:extent cx="5732780" cy="0"/>
              <wp:effectExtent l="0" t="0" r="0" b="0"/>
              <wp:wrapNone/>
              <wp:docPr id="9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278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B0F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DF1BA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0;margin-top:7.35pt;width:451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" strokecolor="#00b0f0"/>
          </w:pict>
        </mc:Fallback>
      </mc:AlternateContent>
    </w:r>
    <w:r w:rsidR="00C510FC" w:rsidRPr="00393C12">
      <w:rPr>
        <w:sz w:val="20"/>
        <w:szCs w:val="20"/>
        <w:lang w:val="en-GB"/>
      </w:rPr>
      <w:t xml:space="preserve">                                                                             </w:t>
    </w:r>
    <w:r w:rsidR="00C510FC">
      <w:rPr>
        <w:sz w:val="20"/>
        <w:szCs w:val="20"/>
        <w:lang w:val="en-GB"/>
      </w:rPr>
      <w:t xml:space="preserve">                  </w:t>
    </w:r>
    <w:r w:rsidR="00C510FC" w:rsidRPr="00393C12">
      <w:rPr>
        <w:sz w:val="20"/>
        <w:szCs w:val="20"/>
        <w:lang w:val="en-GB"/>
      </w:rPr>
      <w:t xml:space="preserve"> </w:t>
    </w:r>
    <w:r w:rsidR="00C510FC" w:rsidRPr="00D56710">
      <w:rPr>
        <w:sz w:val="20"/>
        <w:szCs w:val="20"/>
        <w:lang w:val="en-GB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C2CE9"/>
    <w:multiLevelType w:val="multilevel"/>
    <w:tmpl w:val="2ADA3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3A1CA3"/>
    <w:multiLevelType w:val="hybridMultilevel"/>
    <w:tmpl w:val="9BAA73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C31FC9"/>
    <w:multiLevelType w:val="multilevel"/>
    <w:tmpl w:val="12B86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i w:val="0"/>
        <w:iCs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EF4510"/>
    <w:multiLevelType w:val="hybridMultilevel"/>
    <w:tmpl w:val="62FCC9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4F57C98"/>
    <w:multiLevelType w:val="hybridMultilevel"/>
    <w:tmpl w:val="978A0362"/>
    <w:lvl w:ilvl="0" w:tplc="D8FCD26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A7153A"/>
    <w:multiLevelType w:val="multilevel"/>
    <w:tmpl w:val="FC8655F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1B5336"/>
    <w:multiLevelType w:val="hybridMultilevel"/>
    <w:tmpl w:val="26EEDB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C1871FB"/>
    <w:multiLevelType w:val="hybridMultilevel"/>
    <w:tmpl w:val="17B24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D9B753A"/>
    <w:multiLevelType w:val="multilevel"/>
    <w:tmpl w:val="C47202B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3270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6"/>
  </w:num>
  <w:num w:numId="8">
    <w:abstractNumId w:val="7"/>
  </w:num>
  <w:num w:numId="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  <o:colormru v:ext="edit" colors="#1f1e3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710"/>
    <w:rsid w:val="000267F6"/>
    <w:rsid w:val="00037A3B"/>
    <w:rsid w:val="00044F8B"/>
    <w:rsid w:val="00050BD3"/>
    <w:rsid w:val="000669E7"/>
    <w:rsid w:val="00075F0A"/>
    <w:rsid w:val="00084569"/>
    <w:rsid w:val="0009651B"/>
    <w:rsid w:val="000B6217"/>
    <w:rsid w:val="000C7014"/>
    <w:rsid w:val="000D5447"/>
    <w:rsid w:val="000E3440"/>
    <w:rsid w:val="00101837"/>
    <w:rsid w:val="001054F4"/>
    <w:rsid w:val="0011225E"/>
    <w:rsid w:val="00125C74"/>
    <w:rsid w:val="001405B8"/>
    <w:rsid w:val="00144E2C"/>
    <w:rsid w:val="00147980"/>
    <w:rsid w:val="00152C27"/>
    <w:rsid w:val="00154305"/>
    <w:rsid w:val="001E3D93"/>
    <w:rsid w:val="001E4CA9"/>
    <w:rsid w:val="001E5CA7"/>
    <w:rsid w:val="001E7638"/>
    <w:rsid w:val="001F206E"/>
    <w:rsid w:val="00206CDE"/>
    <w:rsid w:val="0021239D"/>
    <w:rsid w:val="00224A16"/>
    <w:rsid w:val="00232B0A"/>
    <w:rsid w:val="002820D6"/>
    <w:rsid w:val="0029400C"/>
    <w:rsid w:val="002957B9"/>
    <w:rsid w:val="002E2B12"/>
    <w:rsid w:val="002F59D4"/>
    <w:rsid w:val="0030090B"/>
    <w:rsid w:val="003729D8"/>
    <w:rsid w:val="00392FFA"/>
    <w:rsid w:val="0039390B"/>
    <w:rsid w:val="003D3ED4"/>
    <w:rsid w:val="00402672"/>
    <w:rsid w:val="004132F0"/>
    <w:rsid w:val="00433609"/>
    <w:rsid w:val="004432BF"/>
    <w:rsid w:val="00456F01"/>
    <w:rsid w:val="004765D4"/>
    <w:rsid w:val="004878DD"/>
    <w:rsid w:val="00494478"/>
    <w:rsid w:val="004A3B55"/>
    <w:rsid w:val="004D000D"/>
    <w:rsid w:val="0052199E"/>
    <w:rsid w:val="00564B1C"/>
    <w:rsid w:val="00591AA4"/>
    <w:rsid w:val="005A36D1"/>
    <w:rsid w:val="005C544E"/>
    <w:rsid w:val="005D6DC6"/>
    <w:rsid w:val="005E1CAA"/>
    <w:rsid w:val="005E6E5E"/>
    <w:rsid w:val="005F0DDB"/>
    <w:rsid w:val="005F10FF"/>
    <w:rsid w:val="0061351A"/>
    <w:rsid w:val="0068340E"/>
    <w:rsid w:val="0068386E"/>
    <w:rsid w:val="00692392"/>
    <w:rsid w:val="006D1FDE"/>
    <w:rsid w:val="006D66E8"/>
    <w:rsid w:val="006D74C8"/>
    <w:rsid w:val="00707A0D"/>
    <w:rsid w:val="00722B46"/>
    <w:rsid w:val="0072627F"/>
    <w:rsid w:val="00737188"/>
    <w:rsid w:val="00754A5B"/>
    <w:rsid w:val="00755297"/>
    <w:rsid w:val="007D4B31"/>
    <w:rsid w:val="00810A21"/>
    <w:rsid w:val="0081464F"/>
    <w:rsid w:val="008306A8"/>
    <w:rsid w:val="00831479"/>
    <w:rsid w:val="00834F10"/>
    <w:rsid w:val="0083648F"/>
    <w:rsid w:val="00842B6C"/>
    <w:rsid w:val="008433D4"/>
    <w:rsid w:val="008438C8"/>
    <w:rsid w:val="008567FE"/>
    <w:rsid w:val="008576C0"/>
    <w:rsid w:val="00867454"/>
    <w:rsid w:val="008814C6"/>
    <w:rsid w:val="008903E4"/>
    <w:rsid w:val="008A6EAC"/>
    <w:rsid w:val="008A70B3"/>
    <w:rsid w:val="008C4D0F"/>
    <w:rsid w:val="008C65F6"/>
    <w:rsid w:val="00903DA8"/>
    <w:rsid w:val="00924256"/>
    <w:rsid w:val="00961450"/>
    <w:rsid w:val="00986410"/>
    <w:rsid w:val="009871BA"/>
    <w:rsid w:val="009A1903"/>
    <w:rsid w:val="009B62F7"/>
    <w:rsid w:val="009D155A"/>
    <w:rsid w:val="009E18E0"/>
    <w:rsid w:val="009E76E1"/>
    <w:rsid w:val="00A0287C"/>
    <w:rsid w:val="00A178EB"/>
    <w:rsid w:val="00A20DCC"/>
    <w:rsid w:val="00A27746"/>
    <w:rsid w:val="00A74249"/>
    <w:rsid w:val="00A8012A"/>
    <w:rsid w:val="00AA0FB8"/>
    <w:rsid w:val="00AA67A3"/>
    <w:rsid w:val="00AC1A09"/>
    <w:rsid w:val="00AC701B"/>
    <w:rsid w:val="00AD6B11"/>
    <w:rsid w:val="00AE1F24"/>
    <w:rsid w:val="00AE6B27"/>
    <w:rsid w:val="00B21252"/>
    <w:rsid w:val="00B31CB7"/>
    <w:rsid w:val="00B7157F"/>
    <w:rsid w:val="00B726CB"/>
    <w:rsid w:val="00B74AC2"/>
    <w:rsid w:val="00B75D10"/>
    <w:rsid w:val="00B967DC"/>
    <w:rsid w:val="00BB553F"/>
    <w:rsid w:val="00BC6016"/>
    <w:rsid w:val="00C062AB"/>
    <w:rsid w:val="00C07BF1"/>
    <w:rsid w:val="00C226FE"/>
    <w:rsid w:val="00C25757"/>
    <w:rsid w:val="00C2786B"/>
    <w:rsid w:val="00C358E5"/>
    <w:rsid w:val="00C45D28"/>
    <w:rsid w:val="00C510FC"/>
    <w:rsid w:val="00C76B8F"/>
    <w:rsid w:val="00CB460A"/>
    <w:rsid w:val="00CD25A3"/>
    <w:rsid w:val="00D1612E"/>
    <w:rsid w:val="00D16D5B"/>
    <w:rsid w:val="00D225A7"/>
    <w:rsid w:val="00D27B63"/>
    <w:rsid w:val="00D4590E"/>
    <w:rsid w:val="00D5416C"/>
    <w:rsid w:val="00D5500B"/>
    <w:rsid w:val="00D56710"/>
    <w:rsid w:val="00D7507A"/>
    <w:rsid w:val="00DD39A7"/>
    <w:rsid w:val="00DD5C76"/>
    <w:rsid w:val="00DD7D59"/>
    <w:rsid w:val="00DF1E14"/>
    <w:rsid w:val="00DF57C0"/>
    <w:rsid w:val="00E116C3"/>
    <w:rsid w:val="00E17681"/>
    <w:rsid w:val="00E55FA9"/>
    <w:rsid w:val="00E57BB1"/>
    <w:rsid w:val="00E82C54"/>
    <w:rsid w:val="00E83F49"/>
    <w:rsid w:val="00E917DE"/>
    <w:rsid w:val="00E94E7D"/>
    <w:rsid w:val="00ED3148"/>
    <w:rsid w:val="00EF3614"/>
    <w:rsid w:val="00F26253"/>
    <w:rsid w:val="00F33345"/>
    <w:rsid w:val="00F41D01"/>
    <w:rsid w:val="00F54F8B"/>
    <w:rsid w:val="00F70681"/>
    <w:rsid w:val="00F7194C"/>
    <w:rsid w:val="00F80C99"/>
    <w:rsid w:val="00F839DD"/>
    <w:rsid w:val="00F93998"/>
    <w:rsid w:val="00FA2AF8"/>
    <w:rsid w:val="00FB0511"/>
    <w:rsid w:val="00FD065D"/>
    <w:rsid w:val="00FE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  <o:colormru v:ext="edit" colors="#1f1e3e"/>
    </o:shapedefaults>
    <o:shapelayout v:ext="edit">
      <o:idmap v:ext="edit" data="1"/>
    </o:shapelayout>
  </w:shapeDefaults>
  <w:decimalSymbol w:val="."/>
  <w:listSeparator w:val=","/>
  <w14:docId w14:val="14A81362"/>
  <w15:docId w15:val="{5ADA44B3-9590-4451-9651-FD9A50E8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4C8"/>
    <w:pPr>
      <w:spacing w:after="120"/>
      <w:jc w:val="both"/>
    </w:pPr>
    <w:rPr>
      <w:rFonts w:ascii="Calibri" w:hAnsi="Calibri"/>
      <w:color w:val="282828" w:themeColor="text1"/>
    </w:rPr>
  </w:style>
  <w:style w:type="paragraph" w:styleId="Heading1">
    <w:name w:val="heading 1"/>
    <w:aliases w:val="H1,1H,1h,h1,1stlevel,1,PA Chapter,app heading 1,l1,kopregel 1,ADVICE 1,number,HVR 1,CHAPTER 1,Titre 1,heading 11,l11,kopregel 11,number1,H11,HVR 11,heading 12,l12,kopregel 12,number2,H12,HVR 12,Title 1"/>
    <w:basedOn w:val="Normal"/>
    <w:next w:val="Normal"/>
    <w:link w:val="Heading1Char"/>
    <w:autoRedefine/>
    <w:uiPriority w:val="9"/>
    <w:qFormat/>
    <w:rsid w:val="00E116C3"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ajorBidi"/>
      <w:b/>
      <w:color w:val="1F1E3E"/>
      <w:sz w:val="36"/>
      <w:szCs w:val="32"/>
    </w:rPr>
  </w:style>
  <w:style w:type="paragraph" w:styleId="Heading2">
    <w:name w:val="heading 2"/>
    <w:aliases w:val="H2,h2,2,Header 2,PA Major Section,Head2A,HVR 2,2 headline,h,headline,ADVICE 2,UNDERRUBRIK 1-2,2nd level,2H,2h,Titre 2,l2,Chapter Title,H21,H22,H23,H24,H211,H221,H231,H25,H212,H222,H232,H26,H213,H223,H233,H27,H214,H224,H234,H28,H215,Title 2"/>
    <w:basedOn w:val="Normal"/>
    <w:next w:val="Normal"/>
    <w:link w:val="Heading2Char"/>
    <w:autoRedefine/>
    <w:uiPriority w:val="9"/>
    <w:unhideWhenUsed/>
    <w:qFormat/>
    <w:rsid w:val="007D4B31"/>
    <w:pPr>
      <w:widowControl w:val="0"/>
      <w:spacing w:before="240" w:after="240"/>
      <w:ind w:left="567" w:hanging="567"/>
      <w:jc w:val="center"/>
      <w:outlineLvl w:val="1"/>
    </w:pPr>
    <w:rPr>
      <w:rFonts w:eastAsiaTheme="majorEastAsia" w:cstheme="majorBidi"/>
      <w:b/>
      <w:color w:val="2B328C"/>
      <w:sz w:val="32"/>
      <w:szCs w:val="26"/>
    </w:rPr>
  </w:style>
  <w:style w:type="paragraph" w:styleId="Heading3">
    <w:name w:val="heading 3"/>
    <w:aliases w:val="H3,h3,3,subsect,h3 Char Char,PA Minor Section,ADVICE 3,Übers3,HVR 3,Level 3 Topic Heading,Org Heading 1,Titre 3,l3,e,Titre 3-enh,31,32,level 3,Headline 3,Char,Title 3"/>
    <w:basedOn w:val="Normal"/>
    <w:next w:val="Normal"/>
    <w:link w:val="Heading3Char"/>
    <w:autoRedefine/>
    <w:uiPriority w:val="9"/>
    <w:unhideWhenUsed/>
    <w:qFormat/>
    <w:rsid w:val="00E116C3"/>
    <w:pPr>
      <w:keepNext/>
      <w:keepLines/>
      <w:numPr>
        <w:ilvl w:val="2"/>
        <w:numId w:val="1"/>
      </w:numPr>
      <w:spacing w:before="160"/>
      <w:outlineLvl w:val="2"/>
    </w:pPr>
    <w:rPr>
      <w:rFonts w:eastAsiaTheme="majorEastAsia" w:cstheme="majorBidi"/>
      <w:b/>
      <w:color w:val="2B328C"/>
      <w:sz w:val="28"/>
      <w:szCs w:val="24"/>
    </w:rPr>
  </w:style>
  <w:style w:type="paragraph" w:styleId="Heading4">
    <w:name w:val="heading 4"/>
    <w:aliases w:val="H4,4,PA Micro Section,h4,ADVICE 4,HVR 4,Heading 4 Title"/>
    <w:basedOn w:val="Normal"/>
    <w:next w:val="Normal"/>
    <w:link w:val="Heading4Char"/>
    <w:autoRedefine/>
    <w:uiPriority w:val="9"/>
    <w:unhideWhenUsed/>
    <w:qFormat/>
    <w:rsid w:val="00E116C3"/>
    <w:pPr>
      <w:keepNext/>
      <w:keepLines/>
      <w:numPr>
        <w:ilvl w:val="3"/>
        <w:numId w:val="1"/>
      </w:numPr>
      <w:spacing w:before="120" w:after="80"/>
      <w:jc w:val="left"/>
      <w:outlineLvl w:val="3"/>
    </w:pPr>
    <w:rPr>
      <w:rFonts w:eastAsiaTheme="majorEastAsia" w:cstheme="majorBidi"/>
      <w:b/>
      <w:iCs/>
      <w:color w:val="EC008C"/>
      <w:sz w:val="26"/>
    </w:rPr>
  </w:style>
  <w:style w:type="paragraph" w:styleId="Heading5">
    <w:name w:val="heading 5"/>
    <w:aliases w:val="H5"/>
    <w:basedOn w:val="Normal"/>
    <w:next w:val="Normal"/>
    <w:link w:val="Heading5Char"/>
    <w:autoRedefine/>
    <w:uiPriority w:val="9"/>
    <w:unhideWhenUsed/>
    <w:qFormat/>
    <w:rsid w:val="00E116C3"/>
    <w:pPr>
      <w:keepNext/>
      <w:keepLines/>
      <w:numPr>
        <w:ilvl w:val="4"/>
        <w:numId w:val="1"/>
      </w:numPr>
      <w:spacing w:before="100" w:after="80"/>
      <w:jc w:val="left"/>
      <w:outlineLvl w:val="4"/>
    </w:pPr>
    <w:rPr>
      <w:rFonts w:eastAsiaTheme="majorEastAsia" w:cstheme="majorBidi"/>
      <w:b/>
      <w:color w:val="EC008C"/>
      <w:sz w:val="24"/>
      <w:lang w:val="en-GB"/>
    </w:rPr>
  </w:style>
  <w:style w:type="paragraph" w:styleId="Heading6">
    <w:name w:val="heading 6"/>
    <w:aliases w:val="H6,h6,ADVICE 6"/>
    <w:basedOn w:val="Normal"/>
    <w:next w:val="Normal"/>
    <w:link w:val="Heading6Char"/>
    <w:autoRedefine/>
    <w:uiPriority w:val="9"/>
    <w:unhideWhenUsed/>
    <w:qFormat/>
    <w:rsid w:val="00E116C3"/>
    <w:pPr>
      <w:keepNext/>
      <w:keepLines/>
      <w:numPr>
        <w:ilvl w:val="5"/>
        <w:numId w:val="1"/>
      </w:numPr>
      <w:spacing w:before="80" w:after="60"/>
      <w:outlineLvl w:val="5"/>
    </w:pPr>
    <w:rPr>
      <w:rFonts w:eastAsiaTheme="majorEastAsia" w:cstheme="majorBidi"/>
      <w:b/>
      <w:color w:val="EC008C"/>
    </w:rPr>
  </w:style>
  <w:style w:type="paragraph" w:styleId="Heading7">
    <w:name w:val="heading 7"/>
    <w:aliases w:val="ADVICE 7"/>
    <w:basedOn w:val="Normal"/>
    <w:next w:val="Normal"/>
    <w:link w:val="Heading7Char"/>
    <w:autoRedefine/>
    <w:uiPriority w:val="9"/>
    <w:unhideWhenUsed/>
    <w:qFormat/>
    <w:rsid w:val="00E116C3"/>
    <w:pPr>
      <w:keepNext/>
      <w:keepLines/>
      <w:numPr>
        <w:ilvl w:val="6"/>
        <w:numId w:val="1"/>
      </w:numPr>
      <w:spacing w:before="60" w:after="20"/>
      <w:jc w:val="left"/>
      <w:outlineLvl w:val="6"/>
    </w:pPr>
    <w:rPr>
      <w:rFonts w:eastAsiaTheme="majorEastAsia" w:cstheme="majorBidi"/>
      <w:b/>
      <w:iCs/>
      <w:color w:val="EC008C"/>
    </w:rPr>
  </w:style>
  <w:style w:type="paragraph" w:styleId="Heading8">
    <w:name w:val="heading 8"/>
    <w:aliases w:val="ADVICE 8"/>
    <w:basedOn w:val="Normal"/>
    <w:next w:val="Normal"/>
    <w:link w:val="Heading8Char"/>
    <w:uiPriority w:val="9"/>
    <w:unhideWhenUsed/>
    <w:qFormat/>
    <w:rsid w:val="00D7507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484848" w:themeColor="text1" w:themeTint="D8"/>
      <w:sz w:val="21"/>
      <w:szCs w:val="21"/>
    </w:rPr>
  </w:style>
  <w:style w:type="paragraph" w:styleId="Heading9">
    <w:name w:val="heading 9"/>
    <w:aliases w:val="ADVICE 9"/>
    <w:basedOn w:val="Normal"/>
    <w:next w:val="Normal"/>
    <w:link w:val="Heading9Char"/>
    <w:uiPriority w:val="9"/>
    <w:unhideWhenUsed/>
    <w:qFormat/>
    <w:rsid w:val="00D7507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484848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A5B"/>
  </w:style>
  <w:style w:type="paragraph" w:styleId="Footer">
    <w:name w:val="footer"/>
    <w:basedOn w:val="Normal"/>
    <w:link w:val="FooterChar"/>
    <w:uiPriority w:val="99"/>
    <w:unhideWhenUsed/>
    <w:rsid w:val="00754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A5B"/>
  </w:style>
  <w:style w:type="paragraph" w:styleId="BalloonText">
    <w:name w:val="Balloon Text"/>
    <w:basedOn w:val="Normal"/>
    <w:link w:val="BalloonTextChar"/>
    <w:uiPriority w:val="99"/>
    <w:semiHidden/>
    <w:unhideWhenUsed/>
    <w:rsid w:val="00B71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57F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H1 Char,1H Char,1h Char,h1 Char,1stlevel Char,1 Char,PA Chapter Char,app heading 1 Char,l1 Char,kopregel 1 Char,ADVICE 1 Char,number Char,HVR 1 Char,CHAPTER 1 Char,Titre 1 Char,heading 11 Char,l11 Char,kopregel 11 Char,number1 Char"/>
    <w:basedOn w:val="DefaultParagraphFont"/>
    <w:link w:val="Heading1"/>
    <w:uiPriority w:val="9"/>
    <w:rsid w:val="00E116C3"/>
    <w:rPr>
      <w:rFonts w:ascii="Calibri" w:eastAsiaTheme="majorEastAsia" w:hAnsi="Calibri" w:cstheme="majorBidi"/>
      <w:b/>
      <w:color w:val="1F1E3E"/>
      <w:sz w:val="36"/>
      <w:szCs w:val="32"/>
    </w:rPr>
  </w:style>
  <w:style w:type="character" w:customStyle="1" w:styleId="Heading2Char">
    <w:name w:val="Heading 2 Char"/>
    <w:aliases w:val="H2 Char,h2 Char,2 Char,Header 2 Char,PA Major Section Char,Head2A Char,HVR 2 Char,2 headline Char,h Char,headline Char,ADVICE 2 Char,UNDERRUBRIK 1-2 Char,2nd level Char,2H Char,2h Char,Titre 2 Char,l2 Char,Chapter Title Char,H21 Char"/>
    <w:basedOn w:val="DefaultParagraphFont"/>
    <w:link w:val="Heading2"/>
    <w:uiPriority w:val="9"/>
    <w:rsid w:val="007D4B31"/>
    <w:rPr>
      <w:rFonts w:ascii="Calibri" w:eastAsiaTheme="majorEastAsia" w:hAnsi="Calibri" w:cstheme="majorBidi"/>
      <w:b/>
      <w:color w:val="2B328C"/>
      <w:sz w:val="32"/>
      <w:szCs w:val="26"/>
    </w:rPr>
  </w:style>
  <w:style w:type="character" w:customStyle="1" w:styleId="Heading3Char">
    <w:name w:val="Heading 3 Char"/>
    <w:aliases w:val="H3 Char,h3 Char,3 Char,subsect Char,h3 Char Char Char,PA Minor Section Char,ADVICE 3 Char,Übers3 Char,HVR 3 Char,Level 3 Topic Heading Char,Org Heading 1 Char,Titre 3 Char,l3 Char,e Char,Titre 3-enh Char,31 Char,32 Char,level 3 Char"/>
    <w:basedOn w:val="DefaultParagraphFont"/>
    <w:link w:val="Heading3"/>
    <w:uiPriority w:val="9"/>
    <w:rsid w:val="00E116C3"/>
    <w:rPr>
      <w:rFonts w:ascii="Calibri" w:eastAsiaTheme="majorEastAsia" w:hAnsi="Calibri" w:cstheme="majorBidi"/>
      <w:b/>
      <w:color w:val="2B328C"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8340E"/>
    <w:pPr>
      <w:spacing w:line="259" w:lineRule="auto"/>
      <w:outlineLvl w:val="9"/>
    </w:pPr>
    <w:rPr>
      <w:rFonts w:asciiTheme="majorHAnsi" w:hAnsiTheme="majorHAnsi"/>
      <w:b w:val="0"/>
      <w:color w:val="17162E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D74C8"/>
    <w:pPr>
      <w:tabs>
        <w:tab w:val="left" w:pos="440"/>
        <w:tab w:val="right" w:leader="dot" w:pos="901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34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8340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8340E"/>
    <w:rPr>
      <w:color w:val="F466BA" w:themeColor="hyperlink"/>
      <w:u w:val="single"/>
    </w:rPr>
  </w:style>
  <w:style w:type="character" w:customStyle="1" w:styleId="Heading4Char">
    <w:name w:val="Heading 4 Char"/>
    <w:aliases w:val="H4 Char,4 Char,PA Micro Section Char,h4 Char,ADVICE 4 Char,HVR 4 Char,Heading 4 Title Char"/>
    <w:basedOn w:val="DefaultParagraphFont"/>
    <w:link w:val="Heading4"/>
    <w:uiPriority w:val="9"/>
    <w:rsid w:val="00E116C3"/>
    <w:rPr>
      <w:rFonts w:ascii="Calibri" w:eastAsiaTheme="majorEastAsia" w:hAnsi="Calibri" w:cstheme="majorBidi"/>
      <w:b/>
      <w:iCs/>
      <w:color w:val="EC008C"/>
      <w:sz w:val="26"/>
    </w:rPr>
  </w:style>
  <w:style w:type="paragraph" w:styleId="TableofFigures">
    <w:name w:val="table of figures"/>
    <w:aliases w:val="Table Title"/>
    <w:basedOn w:val="Normal"/>
    <w:next w:val="Normal"/>
    <w:link w:val="TableofFiguresChar"/>
    <w:uiPriority w:val="99"/>
    <w:unhideWhenUsed/>
    <w:qFormat/>
    <w:rsid w:val="00206CDE"/>
    <w:pPr>
      <w:spacing w:after="0"/>
      <w:jc w:val="left"/>
    </w:pPr>
    <w:rPr>
      <w:sz w:val="20"/>
    </w:rPr>
  </w:style>
  <w:style w:type="table" w:styleId="TableGrid">
    <w:name w:val="Table Grid"/>
    <w:basedOn w:val="TableNormal"/>
    <w:uiPriority w:val="59"/>
    <w:unhideWhenUsed/>
    <w:rsid w:val="00857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aliases w:val="H5 Char"/>
    <w:basedOn w:val="DefaultParagraphFont"/>
    <w:link w:val="Heading5"/>
    <w:uiPriority w:val="9"/>
    <w:rsid w:val="00E116C3"/>
    <w:rPr>
      <w:rFonts w:ascii="Calibri" w:eastAsiaTheme="majorEastAsia" w:hAnsi="Calibri" w:cstheme="majorBidi"/>
      <w:b/>
      <w:color w:val="EC008C"/>
      <w:sz w:val="24"/>
      <w:lang w:val="en-GB"/>
    </w:rPr>
  </w:style>
  <w:style w:type="character" w:customStyle="1" w:styleId="Heading6Char">
    <w:name w:val="Heading 6 Char"/>
    <w:aliases w:val="H6 Char,h6 Char,ADVICE 6 Char"/>
    <w:basedOn w:val="DefaultParagraphFont"/>
    <w:link w:val="Heading6"/>
    <w:uiPriority w:val="9"/>
    <w:rsid w:val="00E116C3"/>
    <w:rPr>
      <w:rFonts w:ascii="Calibri" w:eastAsiaTheme="majorEastAsia" w:hAnsi="Calibri" w:cstheme="majorBidi"/>
      <w:b/>
      <w:color w:val="EC008C"/>
    </w:rPr>
  </w:style>
  <w:style w:type="character" w:customStyle="1" w:styleId="Heading7Char">
    <w:name w:val="Heading 7 Char"/>
    <w:aliases w:val="ADVICE 7 Char"/>
    <w:basedOn w:val="DefaultParagraphFont"/>
    <w:link w:val="Heading7"/>
    <w:uiPriority w:val="9"/>
    <w:rsid w:val="00E116C3"/>
    <w:rPr>
      <w:rFonts w:ascii="Calibri" w:eastAsiaTheme="majorEastAsia" w:hAnsi="Calibri" w:cstheme="majorBidi"/>
      <w:b/>
      <w:iCs/>
      <w:color w:val="EC008C"/>
    </w:rPr>
  </w:style>
  <w:style w:type="character" w:customStyle="1" w:styleId="Heading8Char">
    <w:name w:val="Heading 8 Char"/>
    <w:aliases w:val="ADVICE 8 Char"/>
    <w:basedOn w:val="DefaultParagraphFont"/>
    <w:link w:val="Heading8"/>
    <w:uiPriority w:val="9"/>
    <w:rsid w:val="00D7507A"/>
    <w:rPr>
      <w:rFonts w:asciiTheme="majorHAnsi" w:eastAsiaTheme="majorEastAsia" w:hAnsiTheme="majorHAnsi" w:cstheme="majorBidi"/>
      <w:color w:val="484848" w:themeColor="text1" w:themeTint="D8"/>
      <w:sz w:val="21"/>
      <w:szCs w:val="21"/>
    </w:rPr>
  </w:style>
  <w:style w:type="character" w:customStyle="1" w:styleId="Heading9Char">
    <w:name w:val="Heading 9 Char"/>
    <w:aliases w:val="ADVICE 9 Char"/>
    <w:basedOn w:val="DefaultParagraphFont"/>
    <w:link w:val="Heading9"/>
    <w:uiPriority w:val="9"/>
    <w:rsid w:val="00D7507A"/>
    <w:rPr>
      <w:rFonts w:asciiTheme="majorHAnsi" w:eastAsiaTheme="majorEastAsia" w:hAnsiTheme="majorHAnsi" w:cstheme="majorBidi"/>
      <w:i/>
      <w:iCs/>
      <w:color w:val="484848" w:themeColor="text1" w:themeTint="D8"/>
      <w:sz w:val="21"/>
      <w:szCs w:val="21"/>
    </w:rPr>
  </w:style>
  <w:style w:type="paragraph" w:customStyle="1" w:styleId="Heading40">
    <w:name w:val="Heading  4"/>
    <w:aliases w:val="Title 4"/>
    <w:basedOn w:val="Normal"/>
    <w:link w:val="Heading4Char0"/>
    <w:rsid w:val="002E2B12"/>
    <w:rPr>
      <w:b/>
      <w:color w:val="5A5968" w:themeColor="accent5" w:themeShade="BF"/>
      <w:sz w:val="24"/>
      <w:lang w:val="en-GB"/>
    </w:rPr>
  </w:style>
  <w:style w:type="paragraph" w:customStyle="1" w:styleId="Figure">
    <w:name w:val="Figure"/>
    <w:basedOn w:val="Normal"/>
    <w:link w:val="FigureChar"/>
    <w:rsid w:val="00206CDE"/>
    <w:pPr>
      <w:jc w:val="center"/>
    </w:pPr>
    <w:rPr>
      <w:lang w:val="en-GB"/>
    </w:rPr>
  </w:style>
  <w:style w:type="character" w:customStyle="1" w:styleId="Heading4Char0">
    <w:name w:val="Heading  4 Char"/>
    <w:aliases w:val="Title 4 Char"/>
    <w:basedOn w:val="DefaultParagraphFont"/>
    <w:link w:val="Heading40"/>
    <w:rsid w:val="002E2B12"/>
    <w:rPr>
      <w:rFonts w:ascii="Calibri" w:hAnsi="Calibri"/>
      <w:b/>
      <w:color w:val="5A5968" w:themeColor="accent5" w:themeShade="BF"/>
      <w:sz w:val="24"/>
      <w:lang w:val="en-GB"/>
    </w:rPr>
  </w:style>
  <w:style w:type="paragraph" w:customStyle="1" w:styleId="FigureTitle">
    <w:name w:val="Figure Title"/>
    <w:basedOn w:val="TableofFigures"/>
    <w:link w:val="FigureTitleChar"/>
    <w:qFormat/>
    <w:rsid w:val="00C45D28"/>
    <w:pPr>
      <w:jc w:val="center"/>
    </w:pPr>
    <w:rPr>
      <w:lang w:val="en-GB"/>
    </w:rPr>
  </w:style>
  <w:style w:type="character" w:customStyle="1" w:styleId="FigureChar">
    <w:name w:val="Figure Char"/>
    <w:basedOn w:val="DefaultParagraphFont"/>
    <w:link w:val="Figure"/>
    <w:rsid w:val="00206CDE"/>
    <w:rPr>
      <w:rFonts w:ascii="Calibri" w:hAnsi="Calibri"/>
      <w:color w:val="282828" w:themeColor="text1"/>
      <w:lang w:val="en-GB"/>
    </w:rPr>
  </w:style>
  <w:style w:type="character" w:customStyle="1" w:styleId="TableofFiguresChar">
    <w:name w:val="Table of Figures Char"/>
    <w:aliases w:val="Table Title Char"/>
    <w:basedOn w:val="DefaultParagraphFont"/>
    <w:link w:val="TableofFigures"/>
    <w:uiPriority w:val="99"/>
    <w:rsid w:val="00C45D28"/>
    <w:rPr>
      <w:rFonts w:ascii="Calibri" w:hAnsi="Calibri"/>
      <w:color w:val="282828" w:themeColor="text1"/>
      <w:sz w:val="20"/>
    </w:rPr>
  </w:style>
  <w:style w:type="character" w:customStyle="1" w:styleId="FigureTitleChar">
    <w:name w:val="Figure Title Char"/>
    <w:basedOn w:val="TableofFiguresChar"/>
    <w:link w:val="FigureTitle"/>
    <w:rsid w:val="00C45D28"/>
    <w:rPr>
      <w:rFonts w:ascii="Calibri" w:hAnsi="Calibri"/>
      <w:color w:val="282828" w:themeColor="text1"/>
      <w:sz w:val="20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1E4CA9"/>
    <w:pPr>
      <w:spacing w:after="200" w:line="240" w:lineRule="auto"/>
    </w:pPr>
    <w:rPr>
      <w:i/>
      <w:iCs/>
      <w:color w:val="2B328C"/>
      <w:sz w:val="18"/>
      <w:szCs w:val="18"/>
    </w:rPr>
  </w:style>
  <w:style w:type="table" w:styleId="GridTable5Dark-Accent1">
    <w:name w:val="Grid Table 5 Dark Accent 1"/>
    <w:basedOn w:val="TableNormal"/>
    <w:uiPriority w:val="50"/>
    <w:rsid w:val="00D5500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C6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F1E3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F1E3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F1E3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F1E3E" w:themeFill="accent1"/>
      </w:tcPr>
    </w:tblStylePr>
    <w:tblStylePr w:type="band1Vert">
      <w:tblPr/>
      <w:tcPr>
        <w:shd w:val="clear" w:color="auto" w:fill="8F8EC8" w:themeFill="accent1" w:themeFillTint="66"/>
      </w:tcPr>
    </w:tblStylePr>
    <w:tblStylePr w:type="band1Horz">
      <w:tblPr/>
      <w:tcPr>
        <w:shd w:val="clear" w:color="auto" w:fill="8F8EC8" w:themeFill="accent1" w:themeFillTint="66"/>
      </w:tcPr>
    </w:tblStylePr>
  </w:style>
  <w:style w:type="table" w:styleId="GridTable5Dark">
    <w:name w:val="Grid Table 5 Dark"/>
    <w:basedOn w:val="TableNormal"/>
    <w:uiPriority w:val="50"/>
    <w:rsid w:val="00D5500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D4D4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82828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82828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82828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82828" w:themeFill="text1"/>
      </w:tcPr>
    </w:tblStylePr>
    <w:tblStylePr w:type="band1Vert">
      <w:tblPr/>
      <w:tcPr>
        <w:shd w:val="clear" w:color="auto" w:fill="A9A9A9" w:themeFill="text1" w:themeFillTint="66"/>
      </w:tcPr>
    </w:tblStylePr>
    <w:tblStylePr w:type="band1Horz">
      <w:tblPr/>
      <w:tcPr>
        <w:shd w:val="clear" w:color="auto" w:fill="A9A9A9" w:themeFill="text1" w:themeFillTint="66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3729D8"/>
    <w:rPr>
      <w:color w:val="605E5C"/>
      <w:shd w:val="clear" w:color="auto" w:fill="E1DFDD"/>
    </w:rPr>
  </w:style>
  <w:style w:type="paragraph" w:styleId="ListParagraph">
    <w:name w:val="List Paragraph"/>
    <w:aliases w:val="Viñetas (Inicio Parrafo),3 Txt tabla,Zerrenda-paragrafoa,1st level - Bullet List Paragraph,Lettre d'introduction,Lista viñetas,Colorful List - Accent 11,Bullets_normal,Paragraphe de liste,Bullet point,obr-tab,Paragrafo elenco,Dot pt"/>
    <w:basedOn w:val="Normal"/>
    <w:link w:val="ListParagraphChar"/>
    <w:uiPriority w:val="34"/>
    <w:qFormat/>
    <w:rsid w:val="00C510FC"/>
    <w:pPr>
      <w:numPr>
        <w:numId w:val="2"/>
      </w:numPr>
      <w:spacing w:line="240" w:lineRule="auto"/>
      <w:contextualSpacing/>
      <w:jc w:val="left"/>
    </w:pPr>
    <w:rPr>
      <w:lang w:val="en-GB"/>
    </w:rPr>
  </w:style>
  <w:style w:type="character" w:customStyle="1" w:styleId="ListParagraphChar">
    <w:name w:val="List Paragraph Char"/>
    <w:aliases w:val="Viñetas (Inicio Parrafo) Char,3 Txt tabla Char,Zerrenda-paragrafoa Char,1st level - Bullet List Paragraph Char,Lettre d'introduction Char,Lista viñetas Char,Colorful List - Accent 11 Char,Bullets_normal Char,Paragraphe de liste Char"/>
    <w:link w:val="ListParagraph"/>
    <w:uiPriority w:val="34"/>
    <w:rsid w:val="00C510FC"/>
    <w:rPr>
      <w:rFonts w:ascii="Calibri" w:hAnsi="Calibri"/>
      <w:color w:val="282828" w:themeColor="text1"/>
      <w:lang w:val="en-GB"/>
    </w:rPr>
  </w:style>
  <w:style w:type="character" w:styleId="FootnoteReference">
    <w:name w:val="footnote reference"/>
    <w:aliases w:val="Footnote symbol,Footnote,Times 10 Point,Exposant 3 Point,fr,Used by Word for Help footnote symbols,Footnote number,Footnote Reference Number,Footnote reference number,Footnote Reference Superscript,EN Footnote Reference,note TESI"/>
    <w:basedOn w:val="DefaultParagraphFont"/>
    <w:uiPriority w:val="99"/>
    <w:qFormat/>
    <w:rsid w:val="00C510FC"/>
    <w:rPr>
      <w:vertAlign w:val="superscript"/>
    </w:rPr>
  </w:style>
  <w:style w:type="paragraph" w:styleId="FootnoteText">
    <w:name w:val="footnote text"/>
    <w:aliases w:val="Footnode-text,Schriftart: 9 pt,Schriftart: 10 pt,Schriftart: 8 pt,WB-Fußnotentext,fn,Footnotes,Footnote ak,Footnote text,New Footnote,footnote text,FoodNote,ft,Footnote Text Char Char,Footnote Text Char1 Char Cha,C,Fußn,f,fn1"/>
    <w:basedOn w:val="Normal"/>
    <w:link w:val="FootnoteTextChar"/>
    <w:uiPriority w:val="99"/>
    <w:qFormat/>
    <w:rsid w:val="00C510FC"/>
    <w:pPr>
      <w:spacing w:after="0" w:line="240" w:lineRule="auto"/>
      <w:jc w:val="left"/>
    </w:pPr>
    <w:rPr>
      <w:rFonts w:ascii="Times New Roman" w:eastAsia="Calibri" w:hAnsi="Times New Roman" w:cs="Times New Roman"/>
      <w:color w:val="auto"/>
      <w:sz w:val="20"/>
      <w:szCs w:val="20"/>
      <w:lang w:val="it-IT" w:eastAsia="it-IT"/>
    </w:rPr>
  </w:style>
  <w:style w:type="character" w:customStyle="1" w:styleId="FootnoteTextChar">
    <w:name w:val="Footnote Text Char"/>
    <w:aliases w:val="Footnode-text Char,Schriftart: 9 pt Char,Schriftart: 10 pt Char,Schriftart: 8 pt Char,WB-Fußnotentext Char,fn Char,Footnotes Char,Footnote ak Char,Footnote text Char,New Footnote Char,footnote text Char,FoodNote Char,ft Char,C Char"/>
    <w:basedOn w:val="DefaultParagraphFont"/>
    <w:link w:val="FootnoteText"/>
    <w:uiPriority w:val="99"/>
    <w:rsid w:val="00C510FC"/>
    <w:rPr>
      <w:rFonts w:ascii="Times New Roman" w:eastAsia="Calibri" w:hAnsi="Times New Roman" w:cs="Times New Roman"/>
      <w:sz w:val="20"/>
      <w:szCs w:val="20"/>
      <w:lang w:val="it-IT" w:eastAsia="it-IT"/>
    </w:rPr>
  </w:style>
  <w:style w:type="paragraph" w:styleId="Title">
    <w:name w:val="Title"/>
    <w:basedOn w:val="Normal"/>
    <w:next w:val="Normal"/>
    <w:link w:val="TitleChar"/>
    <w:uiPriority w:val="10"/>
    <w:qFormat/>
    <w:rsid w:val="007D4B31"/>
    <w:pPr>
      <w:spacing w:after="0" w:line="240" w:lineRule="auto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da-DK"/>
    </w:rPr>
  </w:style>
  <w:style w:type="character" w:customStyle="1" w:styleId="TitleChar">
    <w:name w:val="Title Char"/>
    <w:basedOn w:val="DefaultParagraphFont"/>
    <w:link w:val="Title"/>
    <w:uiPriority w:val="10"/>
    <w:rsid w:val="007D4B31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  <w:style w:type="paragraph" w:styleId="NormalWeb">
    <w:name w:val="Normal (Web)"/>
    <w:basedOn w:val="Normal"/>
    <w:uiPriority w:val="99"/>
    <w:unhideWhenUsed/>
    <w:rsid w:val="00FD065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262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62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627F"/>
    <w:rPr>
      <w:rFonts w:ascii="Calibri" w:hAnsi="Calibri"/>
      <w:color w:val="282828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62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627F"/>
    <w:rPr>
      <w:rFonts w:ascii="Calibri" w:hAnsi="Calibri"/>
      <w:b/>
      <w:bCs/>
      <w:color w:val="282828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87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7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oslovi\Vladimir%20Mrkajic\Dokumenat%20za%20prijekat%20%206%20strana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282828"/>
      </a:dk1>
      <a:lt1>
        <a:srgbClr val="FFFFFF"/>
      </a:lt1>
      <a:dk2>
        <a:srgbClr val="F033A3"/>
      </a:dk2>
      <a:lt2>
        <a:srgbClr val="4C4B65"/>
      </a:lt2>
      <a:accent1>
        <a:srgbClr val="1F1E3E"/>
      </a:accent1>
      <a:accent2>
        <a:srgbClr val="2B328C"/>
      </a:accent2>
      <a:accent3>
        <a:srgbClr val="EC008C"/>
      </a:accent3>
      <a:accent4>
        <a:srgbClr val="555BA3"/>
      </a:accent4>
      <a:accent5>
        <a:srgbClr val="79788B"/>
      </a:accent5>
      <a:accent6>
        <a:srgbClr val="78AAC8"/>
      </a:accent6>
      <a:hlink>
        <a:srgbClr val="F466BA"/>
      </a:hlink>
      <a:folHlink>
        <a:srgbClr val="8084B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060BE-4A45-4EA0-A4B1-CD4EAEBEC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Dokumenat za prijekat  6 strana</Template>
  <TotalTime>181</TotalTime>
  <Pages>6</Pages>
  <Words>6</Words>
  <Characters>35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Danijel Pavlica</dc:creator>
  <cp:lastModifiedBy>Catarina Reis</cp:lastModifiedBy>
  <cp:revision>50</cp:revision>
  <cp:lastPrinted>2019-10-02T10:56:00Z</cp:lastPrinted>
  <dcterms:created xsi:type="dcterms:W3CDTF">2019-10-01T23:06:00Z</dcterms:created>
  <dcterms:modified xsi:type="dcterms:W3CDTF">2021-03-25T15:35:00Z</dcterms:modified>
</cp:coreProperties>
</file>
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pPr w:leftFromText="180" w:rightFromText="180" w:vertAnchor="text" w:horzAnchor="page" w:tblpX="2071" w:tblpY="9310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6503"/>
      </w:tblGrid>
      <w:tr w:rsidR="0084711E" w:rsidRPr="0084711E" w14:paraId="18E9A8DA" w14:textId="77777777" w:rsidTr="00D0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1945DC79" w14:textId="7DE5B879" w:rsidR="00565CB5" w:rsidRPr="0084711E" w:rsidRDefault="00D00AEE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 xml:space="preserve">SME </w:t>
            </w:r>
            <w:r w:rsidR="001242F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Consortium Leader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2827C628" w14:textId="6C966B15" w:rsidR="00565CB5" w:rsidRPr="0084711E" w:rsidRDefault="00565CB5" w:rsidP="00D84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84711E" w:rsidRPr="0084711E" w14:paraId="5691E391" w14:textId="77777777" w:rsidTr="00D00AE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56FF6F23" w14:textId="71B8BC97" w:rsidR="00565CB5" w:rsidRPr="0084711E" w:rsidRDefault="008E445B" w:rsidP="0084711E">
            <w:pPr>
              <w:spacing w:after="0"/>
              <w:jc w:val="left"/>
              <w:rPr>
                <w:rFonts w:eastAsia="Times New Roman" w:cs="Times New Roman"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Project</w:t>
            </w:r>
            <w:r w:rsidR="003A2BFD"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 xml:space="preserve"> </w:t>
            </w:r>
            <w:r w:rsidR="006A48EE"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title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2057778B" w14:textId="77777777" w:rsidR="00565CB5" w:rsidRPr="0084711E" w:rsidRDefault="00565CB5" w:rsidP="00D84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84711E" w:rsidRPr="0084711E" w14:paraId="7DA58005" w14:textId="77777777" w:rsidTr="00D0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63095E3B" w14:textId="3F5B390B" w:rsidR="00D91FA5" w:rsidRPr="0084711E" w:rsidRDefault="00D91FA5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Month/Year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7970F64A" w14:textId="77777777" w:rsidR="00D91FA5" w:rsidRPr="0084711E" w:rsidRDefault="00D91FA5" w:rsidP="00D84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</w:tbl>
    <w:p w14:paraId="5744B4E0" w14:textId="4B8947DB" w:rsidR="00A87307" w:rsidRDefault="00C15B05" w:rsidP="00A87307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1347729" wp14:editId="75F25B8B">
            <wp:simplePos x="0" y="0"/>
            <wp:positionH relativeFrom="page">
              <wp:align>right</wp:align>
            </wp:positionH>
            <wp:positionV relativeFrom="margin">
              <wp:posOffset>-636905</wp:posOffset>
            </wp:positionV>
            <wp:extent cx="7561580" cy="10696113"/>
            <wp:effectExtent l="0" t="0" r="127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BCAP_cover-page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BEB64" w14:textId="77777777" w:rsidR="00A87307" w:rsidRDefault="00A87307" w:rsidP="00A87307">
      <w:pPr>
        <w:spacing w:line="240" w:lineRule="auto"/>
      </w:pPr>
    </w:p>
    <w:p w14:paraId="6CE21206" w14:textId="71605152" w:rsidR="00A87307" w:rsidRDefault="00A87307" w:rsidP="00A87307">
      <w:pPr>
        <w:spacing w:line="240" w:lineRule="auto"/>
      </w:pPr>
    </w:p>
    <w:p w14:paraId="37DA60F3" w14:textId="1BD8C063" w:rsidR="00A87307" w:rsidRDefault="00A87307" w:rsidP="00A87307">
      <w:pPr>
        <w:spacing w:line="240" w:lineRule="auto"/>
      </w:pPr>
    </w:p>
    <w:p w14:paraId="4FC622EB" w14:textId="77777777" w:rsidR="00A87307" w:rsidRDefault="00A87307" w:rsidP="00A87307">
      <w:pPr>
        <w:spacing w:line="240" w:lineRule="auto"/>
      </w:pPr>
    </w:p>
    <w:p w14:paraId="7F3666A3" w14:textId="026B4955" w:rsidR="00A87307" w:rsidRDefault="00A87307" w:rsidP="00A87307">
      <w:pPr>
        <w:spacing w:line="240" w:lineRule="auto"/>
      </w:pPr>
    </w:p>
    <w:p w14:paraId="3D7F054F" w14:textId="0EDD9E97" w:rsidR="00754A5B" w:rsidRPr="00A87307" w:rsidRDefault="006E706C" w:rsidP="00A87307">
      <w:pPr>
        <w:spacing w:line="240" w:lineRule="auto"/>
      </w:pP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2774B" wp14:editId="26C5469B">
                <wp:simplePos x="0" y="0"/>
                <wp:positionH relativeFrom="margin">
                  <wp:posOffset>-635</wp:posOffset>
                </wp:positionH>
                <wp:positionV relativeFrom="paragraph">
                  <wp:posOffset>2862580</wp:posOffset>
                </wp:positionV>
                <wp:extent cx="5895975" cy="9118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6FD04" w14:textId="336151B2" w:rsidR="00A87307" w:rsidRPr="00D844AF" w:rsidRDefault="00565CB5" w:rsidP="00D844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Annex 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6</w:t>
                            </w: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Consortium</w:t>
                            </w: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 Declaration of </w:t>
                            </w:r>
                            <w:proofErr w:type="spellStart"/>
                            <w:r w:rsidR="00D844AF"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Hon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our</w:t>
                            </w:r>
                            <w:proofErr w:type="spellEnd"/>
                          </w:p>
                          <w:p w14:paraId="7CC54D74" w14:textId="580ABFC2" w:rsidR="00A87307" w:rsidRPr="00D844AF" w:rsidRDefault="00224434" w:rsidP="00D844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April</w:t>
                            </w:r>
                            <w:r w:rsidR="00A87307" w:rsidRPr="00D844AF"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/20</w:t>
                            </w:r>
                            <w:r w:rsidR="00D844AF" w:rsidRPr="00D844AF"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27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225.4pt;width:464.25pt;height:7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" filled="f" stroked="f">
                <v:textbox style="mso-fit-shape-to-text:t">
                  <w:txbxContent>
                    <w:p w14:paraId="1226FD04" w14:textId="336151B2" w:rsidR="00A87307" w:rsidRPr="00D844AF" w:rsidRDefault="00565CB5" w:rsidP="00D844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</w:pP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Annex 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6</w:t>
                      </w: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: 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Consortium</w:t>
                      </w: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 Declaration of </w:t>
                      </w:r>
                      <w:proofErr w:type="spellStart"/>
                      <w:r w:rsidR="00D844AF"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Hon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our</w:t>
                      </w:r>
                      <w:proofErr w:type="spellEnd"/>
                    </w:p>
                    <w:p w14:paraId="7CC54D74" w14:textId="580ABFC2" w:rsidR="00A87307" w:rsidRPr="00D844AF" w:rsidRDefault="00224434" w:rsidP="00D844A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April</w:t>
                      </w:r>
                      <w:r w:rsidR="00A87307" w:rsidRPr="00D844AF"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/20</w:t>
                      </w:r>
                      <w:r w:rsidR="00D844AF" w:rsidRPr="00D844AF"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B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B3CFB" wp14:editId="13F7A526">
                <wp:simplePos x="0" y="0"/>
                <wp:positionH relativeFrom="margin">
                  <wp:align>center</wp:align>
                </wp:positionH>
                <wp:positionV relativeFrom="paragraph">
                  <wp:posOffset>900430</wp:posOffset>
                </wp:positionV>
                <wp:extent cx="5210175" cy="147637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4EF4" w14:textId="0BD08788" w:rsidR="008D4367" w:rsidRPr="007D4B31" w:rsidRDefault="008D4367" w:rsidP="008D4367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</w:rPr>
                              <w:t xml:space="preserve">Grant Agreement: </w:t>
                            </w:r>
                            <w:r w:rsidR="00C15B05">
                              <w:rPr>
                                <w:rFonts w:asciiTheme="minorHAnsi" w:hAnsiTheme="minorHAnsi" w:cstheme="minorHAnsi"/>
                              </w:rPr>
                              <w:t>872698</w:t>
                            </w:r>
                          </w:p>
                          <w:p w14:paraId="064ECBF3" w14:textId="77777777" w:rsidR="008D4367" w:rsidRPr="007D4B31" w:rsidRDefault="008D4367" w:rsidP="008D4367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Digital innovation HUBs and Collaborative Platform for cyber-physical systems</w:t>
                            </w:r>
                          </w:p>
                          <w:p w14:paraId="05AA0903" w14:textId="3207B256" w:rsidR="00A87307" w:rsidRPr="008D4367" w:rsidRDefault="00A87307" w:rsidP="00A87307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3CFB" id="Tekstfelt 2" o:spid="_x0000_s1027" type="#_x0000_t202" style="position:absolute;left:0;text-align:left;margin-left:0;margin-top:70.9pt;width:410.25pt;height:116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" filled="f" stroked="f">
                <v:textbox>
                  <w:txbxContent>
                    <w:p w14:paraId="6C514EF4" w14:textId="0BD08788" w:rsidR="008D4367" w:rsidRPr="007D4B31" w:rsidRDefault="008D4367" w:rsidP="008D4367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</w:rPr>
                        <w:t xml:space="preserve">Grant Agreement: </w:t>
                      </w:r>
                      <w:r w:rsidR="00C15B05">
                        <w:rPr>
                          <w:rFonts w:asciiTheme="minorHAnsi" w:hAnsiTheme="minorHAnsi" w:cstheme="minorHAnsi"/>
                        </w:rPr>
                        <w:t>872698</w:t>
                      </w:r>
                    </w:p>
                    <w:p w14:paraId="064ECBF3" w14:textId="77777777" w:rsidR="008D4367" w:rsidRPr="007D4B31" w:rsidRDefault="008D4367" w:rsidP="008D4367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Digital innovation HUBs and Collaborative Platform for cyber-physical systems</w:t>
                      </w:r>
                    </w:p>
                    <w:p w14:paraId="05AA0903" w14:textId="3207B256" w:rsidR="00A87307" w:rsidRPr="008D4367" w:rsidRDefault="00A87307" w:rsidP="00A87307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3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C8F2C" wp14:editId="5C22EFB7">
                <wp:simplePos x="0" y="0"/>
                <wp:positionH relativeFrom="column">
                  <wp:posOffset>1232535</wp:posOffset>
                </wp:positionH>
                <wp:positionV relativeFrom="paragraph">
                  <wp:posOffset>8768715</wp:posOffset>
                </wp:positionV>
                <wp:extent cx="3486150" cy="381000"/>
                <wp:effectExtent l="0" t="0" r="0" b="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1543F" w14:textId="77777777" w:rsidR="00A87307" w:rsidRPr="0001465E" w:rsidRDefault="00A87307" w:rsidP="00A8730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465E">
                              <w:rPr>
                                <w:b/>
                                <w:sz w:val="28"/>
                                <w:szCs w:val="28"/>
                              </w:rPr>
                              <w:t>www.into-cps.au.dk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F2C" id="_x0000_s1028" type="#_x0000_t202" style="position:absolute;left:0;text-align:left;margin-left:97.05pt;margin-top:690.45pt;width:274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" filled="f" stroked="f">
                <v:textbox>
                  <w:txbxContent>
                    <w:p w14:paraId="3961543F" w14:textId="77777777" w:rsidR="00A87307" w:rsidRPr="0001465E" w:rsidRDefault="00A87307" w:rsidP="00A8730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465E">
                        <w:rPr>
                          <w:b/>
                          <w:sz w:val="28"/>
                          <w:szCs w:val="28"/>
                        </w:rPr>
                        <w:t>www.into-cps.au.dk</w:t>
                      </w:r>
                    </w:p>
                  </w:txbxContent>
                </v:textbox>
              </v:shape>
            </w:pict>
          </mc:Fallback>
        </mc:AlternateContent>
      </w:r>
      <w:r w:rsidR="00A87307">
        <w:br w:type="page"/>
      </w:r>
    </w:p>
    <w:p w14:paraId="4CFB6F55" w14:textId="5F957207" w:rsidR="00E82C54" w:rsidRPr="00456F01" w:rsidRDefault="00E82C54" w:rsidP="00E82C54">
      <w:pPr>
        <w:rPr>
          <w:lang w:val="en-GB"/>
        </w:rPr>
      </w:pPr>
    </w:p>
    <w:p w14:paraId="51A79FCB" w14:textId="3F63D58A" w:rsidR="00565CB5" w:rsidRPr="00DF40DA" w:rsidRDefault="0089483B" w:rsidP="00DF40DA">
      <w:pPr>
        <w:spacing w:after="0" w:line="240" w:lineRule="auto"/>
        <w:jc w:val="center"/>
        <w:rPr>
          <w:rFonts w:eastAsia="Times New Roman" w:cstheme="minorHAnsi"/>
          <w:b/>
          <w:sz w:val="40"/>
          <w:szCs w:val="56"/>
        </w:rPr>
      </w:pPr>
      <w:bookmarkStart w:id="0" w:name="_Ref13147779"/>
      <w:bookmarkStart w:id="1" w:name="_Ref13147816"/>
      <w:bookmarkStart w:id="2" w:name="_Ref13147826"/>
      <w:bookmarkStart w:id="3" w:name="_Ref13212859"/>
      <w:r>
        <w:rPr>
          <w:rFonts w:eastAsia="Times New Roman" w:cstheme="minorHAnsi"/>
          <w:b/>
          <w:sz w:val="40"/>
          <w:szCs w:val="56"/>
        </w:rPr>
        <w:t xml:space="preserve">Consortium </w:t>
      </w:r>
      <w:r w:rsidR="00565CB5" w:rsidRPr="00DF40DA">
        <w:rPr>
          <w:rFonts w:eastAsia="Times New Roman" w:cstheme="minorHAnsi"/>
          <w:b/>
          <w:sz w:val="40"/>
          <w:szCs w:val="56"/>
        </w:rPr>
        <w:t xml:space="preserve">Declaration of </w:t>
      </w:r>
      <w:proofErr w:type="spellStart"/>
      <w:r w:rsidR="00DF40DA" w:rsidRPr="00DF40DA">
        <w:rPr>
          <w:rFonts w:eastAsia="Times New Roman" w:cstheme="minorHAnsi"/>
          <w:b/>
          <w:sz w:val="40"/>
          <w:szCs w:val="56"/>
        </w:rPr>
        <w:t>Hono</w:t>
      </w:r>
      <w:r w:rsidR="00EC1D17">
        <w:rPr>
          <w:rFonts w:eastAsia="Times New Roman" w:cstheme="minorHAnsi"/>
          <w:b/>
          <w:sz w:val="40"/>
          <w:szCs w:val="56"/>
        </w:rPr>
        <w:t>u</w:t>
      </w:r>
      <w:r w:rsidR="00DF40DA" w:rsidRPr="00DF40DA">
        <w:rPr>
          <w:rFonts w:eastAsia="Times New Roman" w:cstheme="minorHAnsi"/>
          <w:b/>
          <w:sz w:val="40"/>
          <w:szCs w:val="56"/>
        </w:rPr>
        <w:t>r</w:t>
      </w:r>
      <w:proofErr w:type="spellEnd"/>
    </w:p>
    <w:p w14:paraId="50449E2C" w14:textId="77777777" w:rsidR="0089483B" w:rsidRDefault="0089483B" w:rsidP="0089483B">
      <w:pPr>
        <w:ind w:right="-142"/>
      </w:pPr>
    </w:p>
    <w:p w14:paraId="35D6935A" w14:textId="2195244A" w:rsidR="0089483B" w:rsidRPr="00E1271B" w:rsidRDefault="0089483B" w:rsidP="0089483B">
      <w:pPr>
        <w:ind w:right="-142"/>
      </w:pPr>
      <w:r w:rsidRPr="00E1271B">
        <w:t xml:space="preserve">Title of the </w:t>
      </w:r>
      <w:r>
        <w:t>P</w:t>
      </w:r>
      <w:r w:rsidRPr="00E1271B">
        <w:t>roposal: ________________________________________________________</w:t>
      </w:r>
      <w:r>
        <w:t>__________</w:t>
      </w:r>
    </w:p>
    <w:p w14:paraId="03DFBFF0" w14:textId="77777777" w:rsidR="0089483B" w:rsidRDefault="0089483B" w:rsidP="0089483B">
      <w:pPr>
        <w:ind w:right="-142"/>
      </w:pPr>
    </w:p>
    <w:p w14:paraId="39D2FE4E" w14:textId="77777777" w:rsidR="0089483B" w:rsidRPr="00E1271B" w:rsidRDefault="0089483B" w:rsidP="0089483B">
      <w:pPr>
        <w:ind w:right="-142"/>
      </w:pPr>
      <w:r>
        <w:t>BETWEEN</w:t>
      </w:r>
    </w:p>
    <w:p w14:paraId="6E72BEF0" w14:textId="77777777" w:rsidR="0089483B" w:rsidRDefault="0089483B" w:rsidP="0089483B">
      <w:pPr>
        <w:ind w:right="-142"/>
      </w:pPr>
      <w:r w:rsidRPr="00E1271B">
        <w:t>______________________________________________________</w:t>
      </w:r>
      <w:r>
        <w:t>[</w:t>
      </w:r>
      <w:r w:rsidRPr="00E1271B">
        <w:t>Company name</w:t>
      </w:r>
      <w:r>
        <w:t>]</w:t>
      </w:r>
      <w:r w:rsidRPr="00E1271B">
        <w:t xml:space="preserve"> established in ______________________________, </w:t>
      </w:r>
      <w:r>
        <w:t>[</w:t>
      </w:r>
      <w:r w:rsidRPr="00E1271B">
        <w:t>Official SME address</w:t>
      </w:r>
      <w:r>
        <w:t>]</w:t>
      </w:r>
      <w:r w:rsidRPr="00E1271B">
        <w:t>, SME VAT number</w:t>
      </w:r>
      <w:r>
        <w:rPr>
          <w:rStyle w:val="FootnoteReference"/>
        </w:rPr>
        <w:footnoteReference w:id="1"/>
      </w:r>
      <w:r w:rsidRPr="00E1271B">
        <w:t xml:space="preserve">_________________, represented for the purposes of signing and submitting the proposal and the </w:t>
      </w:r>
      <w:r>
        <w:t xml:space="preserve">Consortium </w:t>
      </w:r>
      <w:r w:rsidRPr="00E1271B">
        <w:t xml:space="preserve">Declaration of </w:t>
      </w:r>
      <w:proofErr w:type="spellStart"/>
      <w:r w:rsidRPr="00E1271B">
        <w:t>Hono</w:t>
      </w:r>
      <w:r>
        <w:t>u</w:t>
      </w:r>
      <w:r w:rsidRPr="00E1271B">
        <w:t>r</w:t>
      </w:r>
      <w:proofErr w:type="spellEnd"/>
      <w:r w:rsidRPr="00E1271B">
        <w:t xml:space="preserve"> by ________________ ___________________ </w:t>
      </w:r>
      <w:r>
        <w:t>[</w:t>
      </w:r>
      <w:r w:rsidRPr="00E1271B">
        <w:t>Name of legal representative</w:t>
      </w:r>
      <w:r>
        <w:t>]</w:t>
      </w:r>
      <w:r w:rsidRPr="007F576F">
        <w:t>.</w:t>
      </w:r>
      <w:r>
        <w:t xml:space="preserve"> </w:t>
      </w:r>
    </w:p>
    <w:p w14:paraId="4313FDC4" w14:textId="77777777" w:rsidR="0089483B" w:rsidRDefault="0089483B" w:rsidP="0089483B">
      <w:pPr>
        <w:ind w:right="-142"/>
      </w:pPr>
    </w:p>
    <w:p w14:paraId="70FB165A" w14:textId="77777777" w:rsidR="0089483B" w:rsidRDefault="0089483B" w:rsidP="0089483B">
      <w:pPr>
        <w:ind w:right="-142"/>
      </w:pPr>
      <w:r>
        <w:t>AND</w:t>
      </w:r>
    </w:p>
    <w:p w14:paraId="6B9565D7" w14:textId="77777777" w:rsidR="0089483B" w:rsidRDefault="0089483B" w:rsidP="0089483B">
      <w:pPr>
        <w:ind w:right="-142"/>
      </w:pPr>
      <w:r w:rsidRPr="00E1271B">
        <w:t>______________________________________________________</w:t>
      </w:r>
      <w:r>
        <w:t>[</w:t>
      </w:r>
      <w:r w:rsidRPr="00E1271B">
        <w:t>Company name</w:t>
      </w:r>
      <w:r>
        <w:t>]</w:t>
      </w:r>
      <w:r w:rsidRPr="00E1271B">
        <w:t xml:space="preserve"> established in ______________________________, </w:t>
      </w:r>
      <w:r>
        <w:t>[</w:t>
      </w:r>
      <w:r w:rsidRPr="00E1271B">
        <w:t>Official SME address</w:t>
      </w:r>
      <w:r>
        <w:t>]</w:t>
      </w:r>
      <w:r w:rsidRPr="00E1271B">
        <w:t>, SME VAT number</w:t>
      </w:r>
      <w:r>
        <w:rPr>
          <w:rStyle w:val="FootnoteReference"/>
        </w:rPr>
        <w:footnoteReference w:id="2"/>
      </w:r>
      <w:r w:rsidRPr="00E1271B">
        <w:t xml:space="preserve">_________________, represented for the purposes of signing and submitting the proposal and the </w:t>
      </w:r>
      <w:r>
        <w:t xml:space="preserve">Consortium </w:t>
      </w:r>
      <w:r w:rsidRPr="00E1271B">
        <w:t xml:space="preserve">Declaration of </w:t>
      </w:r>
      <w:proofErr w:type="spellStart"/>
      <w:r w:rsidRPr="00E1271B">
        <w:t>Hono</w:t>
      </w:r>
      <w:r>
        <w:t>u</w:t>
      </w:r>
      <w:r w:rsidRPr="00E1271B">
        <w:t>r</w:t>
      </w:r>
      <w:proofErr w:type="spellEnd"/>
      <w:r w:rsidRPr="00E1271B">
        <w:t xml:space="preserve"> by ________________ ___________________ </w:t>
      </w:r>
      <w:r>
        <w:t>[</w:t>
      </w:r>
      <w:r w:rsidRPr="00E1271B">
        <w:t>Name of legal representative</w:t>
      </w:r>
      <w:r>
        <w:t>]</w:t>
      </w:r>
      <w:r w:rsidRPr="007F576F">
        <w:t>.</w:t>
      </w:r>
      <w:r>
        <w:t xml:space="preserve"> </w:t>
      </w:r>
    </w:p>
    <w:p w14:paraId="5D70DFB7" w14:textId="2F6B6499" w:rsidR="0089483B" w:rsidRDefault="0089483B" w:rsidP="0089483B"/>
    <w:p w14:paraId="707E3FCF" w14:textId="77777777" w:rsidR="00224434" w:rsidRDefault="00224434" w:rsidP="00224434">
      <w:pPr>
        <w:ind w:right="-142"/>
      </w:pPr>
      <w:r w:rsidRPr="00E1271B">
        <w:t>______________________________________________________</w:t>
      </w:r>
      <w:r>
        <w:t>[</w:t>
      </w:r>
      <w:r w:rsidRPr="00E1271B">
        <w:t>Company name</w:t>
      </w:r>
      <w:r>
        <w:t>]</w:t>
      </w:r>
      <w:r w:rsidRPr="00E1271B">
        <w:t xml:space="preserve"> established in ______________________________, </w:t>
      </w:r>
      <w:r>
        <w:t>[</w:t>
      </w:r>
      <w:r w:rsidRPr="00E1271B">
        <w:t>Official SME address</w:t>
      </w:r>
      <w:r>
        <w:t>]</w:t>
      </w:r>
      <w:r w:rsidRPr="00E1271B">
        <w:t>, SME VAT number</w:t>
      </w:r>
      <w:r>
        <w:rPr>
          <w:rStyle w:val="FootnoteReference"/>
        </w:rPr>
        <w:footnoteReference w:id="3"/>
      </w:r>
      <w:r w:rsidRPr="00E1271B">
        <w:t xml:space="preserve">_________________, represented for the purposes of signing and submitting the proposal and the </w:t>
      </w:r>
      <w:r>
        <w:t xml:space="preserve">Consortium </w:t>
      </w:r>
      <w:r w:rsidRPr="00E1271B">
        <w:t xml:space="preserve">Declaration of </w:t>
      </w:r>
      <w:proofErr w:type="spellStart"/>
      <w:r w:rsidRPr="00E1271B">
        <w:t>Hono</w:t>
      </w:r>
      <w:r>
        <w:t>u</w:t>
      </w:r>
      <w:r w:rsidRPr="00E1271B">
        <w:t>r</w:t>
      </w:r>
      <w:proofErr w:type="spellEnd"/>
      <w:r w:rsidRPr="00E1271B">
        <w:t xml:space="preserve"> by ________________ ___________________ </w:t>
      </w:r>
      <w:r>
        <w:t>[</w:t>
      </w:r>
      <w:r w:rsidRPr="00E1271B">
        <w:t>Name of legal representative</w:t>
      </w:r>
      <w:r>
        <w:t>]</w:t>
      </w:r>
      <w:r w:rsidRPr="007F576F">
        <w:t>.</w:t>
      </w:r>
      <w:r>
        <w:t xml:space="preserve"> </w:t>
      </w:r>
    </w:p>
    <w:p w14:paraId="45FF035E" w14:textId="6331196B" w:rsidR="00224434" w:rsidRDefault="00224434" w:rsidP="0089483B"/>
    <w:p w14:paraId="6DA909C4" w14:textId="77777777" w:rsidR="00224434" w:rsidRDefault="00224434" w:rsidP="0089483B"/>
    <w:p w14:paraId="4E435E00" w14:textId="77777777" w:rsidR="0089483B" w:rsidRPr="00CE66BD" w:rsidRDefault="0089483B" w:rsidP="0089483B">
      <w:pPr>
        <w:ind w:right="-142"/>
      </w:pPr>
      <w:r w:rsidRPr="00CE66BD">
        <w:t>IT IS HEREBY AGREED THAT</w:t>
      </w:r>
    </w:p>
    <w:p w14:paraId="0979FCC5" w14:textId="77777777" w:rsidR="0089483B" w:rsidRDefault="0089483B" w:rsidP="0089483B">
      <w:pPr>
        <w:ind w:right="-142"/>
      </w:pPr>
      <w:r w:rsidRPr="00CE66BD">
        <w:rPr>
          <w:u w:val="single"/>
          <w:lang w:val="en-GB"/>
        </w:rPr>
        <w:t>All provided information is true and legally binding</w:t>
      </w:r>
      <w:r>
        <w:rPr>
          <w:lang w:val="en-GB"/>
        </w:rPr>
        <w:t xml:space="preserve">. </w:t>
      </w:r>
    </w:p>
    <w:p w14:paraId="27E2D215" w14:textId="77777777" w:rsidR="0089483B" w:rsidRPr="007F576F" w:rsidRDefault="0089483B" w:rsidP="0089483B">
      <w:pPr>
        <w:ind w:right="-142"/>
      </w:pPr>
      <w:r w:rsidRPr="007F576F">
        <w:t xml:space="preserve">The Consortium </w:t>
      </w:r>
      <w:r>
        <w:t>SMEs</w:t>
      </w:r>
      <w:r w:rsidRPr="007F576F">
        <w:t xml:space="preserve"> have agreed on their roles and budget shares.</w:t>
      </w:r>
      <w:r>
        <w:t xml:space="preserve"> </w:t>
      </w:r>
    </w:p>
    <w:p w14:paraId="43A2322A" w14:textId="77777777" w:rsidR="0089483B" w:rsidRDefault="0089483B" w:rsidP="0089483B"/>
    <w:p w14:paraId="406B5A7C" w14:textId="77777777" w:rsidR="0089483B" w:rsidRPr="000D7138" w:rsidRDefault="0089483B" w:rsidP="0089483B">
      <w:pPr>
        <w:ind w:right="-142"/>
        <w:rPr>
          <w:lang w:val="en-GB"/>
        </w:rPr>
      </w:pPr>
      <w:r w:rsidRPr="000D7138">
        <w:rPr>
          <w:lang w:val="en-GB"/>
        </w:rPr>
        <w:t xml:space="preserve">The </w:t>
      </w:r>
      <w:r w:rsidRPr="0089483B">
        <w:t>[Company name]</w:t>
      </w:r>
      <w:r w:rsidRPr="000D7138">
        <w:t xml:space="preserve"> </w:t>
      </w:r>
      <w:r w:rsidRPr="000D7138">
        <w:rPr>
          <w:lang w:val="en-GB"/>
        </w:rPr>
        <w:t>is acting on behalf the following partner(s) as the Consortium leader</w:t>
      </w:r>
      <w:r>
        <w:rPr>
          <w:lang w:val="en-GB"/>
        </w:rPr>
        <w:t>.</w:t>
      </w:r>
    </w:p>
    <w:p w14:paraId="717B3018" w14:textId="77777777" w:rsidR="0089483B" w:rsidRPr="000D7138" w:rsidRDefault="0089483B" w:rsidP="0089483B">
      <w:pPr>
        <w:numPr>
          <w:ilvl w:val="0"/>
          <w:numId w:val="15"/>
        </w:numPr>
        <w:tabs>
          <w:tab w:val="left" w:pos="1134"/>
        </w:tabs>
        <w:spacing w:line="264" w:lineRule="auto"/>
        <w:ind w:right="-142"/>
        <w:rPr>
          <w:bCs/>
        </w:rPr>
      </w:pPr>
      <w:r w:rsidRPr="000D7138">
        <w:rPr>
          <w:bCs/>
          <w:lang w:val="en-GB"/>
        </w:rPr>
        <w:t>Partner 2</w:t>
      </w:r>
      <w:r w:rsidRPr="0089483B">
        <w:rPr>
          <w:bCs/>
          <w:lang w:val="en-GB"/>
        </w:rPr>
        <w:t xml:space="preserve">: </w:t>
      </w:r>
      <w:r w:rsidRPr="0089483B">
        <w:rPr>
          <w:bCs/>
        </w:rPr>
        <w:t>[COMPANY_NAME],</w:t>
      </w:r>
      <w:r w:rsidRPr="000D7138">
        <w:rPr>
          <w:bCs/>
        </w:rPr>
        <w:t xml:space="preserve"> a SME organized under the laws of </w:t>
      </w:r>
      <w:r w:rsidRPr="0089483B">
        <w:rPr>
          <w:bCs/>
        </w:rPr>
        <w:t>[COUNTRY],</w:t>
      </w:r>
      <w:r w:rsidRPr="000D7138">
        <w:rPr>
          <w:bCs/>
        </w:rPr>
        <w:t xml:space="preserve"> established in </w:t>
      </w:r>
      <w:r w:rsidRPr="0089483B">
        <w:rPr>
          <w:bCs/>
        </w:rPr>
        <w:t>[LEGAL_ADDRESS],</w:t>
      </w:r>
      <w:r w:rsidRPr="000D7138">
        <w:rPr>
          <w:bCs/>
        </w:rPr>
        <w:t xml:space="preserve"> with VAT number [</w:t>
      </w:r>
      <w:r w:rsidRPr="0089483B">
        <w:rPr>
          <w:bCs/>
        </w:rPr>
        <w:t>VAT_NUMBER],</w:t>
      </w:r>
      <w:r w:rsidRPr="000D7138">
        <w:rPr>
          <w:bCs/>
        </w:rPr>
        <w:t xml:space="preserve"> duly represented by [</w:t>
      </w:r>
      <w:r w:rsidRPr="0089483B">
        <w:rPr>
          <w:bCs/>
        </w:rPr>
        <w:t>LEGAL_REPRESENTATIVE</w:t>
      </w:r>
      <w:r w:rsidRPr="000D7138">
        <w:rPr>
          <w:bCs/>
        </w:rPr>
        <w:t xml:space="preserve">], </w:t>
      </w:r>
      <w:r w:rsidRPr="0089483B">
        <w:rPr>
          <w:bCs/>
        </w:rPr>
        <w:t>[LEGAL_REPRESENTATIVE_POSITION</w:t>
      </w:r>
      <w:r w:rsidRPr="000D7138">
        <w:rPr>
          <w:bCs/>
        </w:rPr>
        <w:t xml:space="preserve">], </w:t>
      </w:r>
    </w:p>
    <w:p w14:paraId="3E71BA75" w14:textId="3CD953CB" w:rsidR="00224434" w:rsidRPr="000D7138" w:rsidRDefault="00224434" w:rsidP="00224434">
      <w:pPr>
        <w:numPr>
          <w:ilvl w:val="0"/>
          <w:numId w:val="15"/>
        </w:numPr>
        <w:tabs>
          <w:tab w:val="left" w:pos="1134"/>
        </w:tabs>
        <w:spacing w:line="264" w:lineRule="auto"/>
        <w:ind w:right="-142"/>
        <w:rPr>
          <w:bCs/>
        </w:rPr>
      </w:pPr>
      <w:r w:rsidRPr="000D7138">
        <w:rPr>
          <w:bCs/>
          <w:lang w:val="en-GB"/>
        </w:rPr>
        <w:lastRenderedPageBreak/>
        <w:t xml:space="preserve">Partner </w:t>
      </w:r>
      <w:r>
        <w:rPr>
          <w:bCs/>
          <w:lang w:val="en-GB"/>
        </w:rPr>
        <w:t>3</w:t>
      </w:r>
      <w:r w:rsidRPr="0089483B">
        <w:rPr>
          <w:bCs/>
          <w:lang w:val="en-GB"/>
        </w:rPr>
        <w:t xml:space="preserve">: </w:t>
      </w:r>
      <w:r w:rsidRPr="0089483B">
        <w:rPr>
          <w:bCs/>
        </w:rPr>
        <w:t>[COMPANY_NAME],</w:t>
      </w:r>
      <w:r w:rsidRPr="000D7138">
        <w:rPr>
          <w:bCs/>
        </w:rPr>
        <w:t xml:space="preserve"> a SME organized under the laws of </w:t>
      </w:r>
      <w:r w:rsidRPr="0089483B">
        <w:rPr>
          <w:bCs/>
        </w:rPr>
        <w:t>[COUNTRY],</w:t>
      </w:r>
      <w:r w:rsidRPr="000D7138">
        <w:rPr>
          <w:bCs/>
        </w:rPr>
        <w:t xml:space="preserve"> established in </w:t>
      </w:r>
      <w:r w:rsidRPr="0089483B">
        <w:rPr>
          <w:bCs/>
        </w:rPr>
        <w:t>[LEGAL_ADDRESS],</w:t>
      </w:r>
      <w:r w:rsidRPr="000D7138">
        <w:rPr>
          <w:bCs/>
        </w:rPr>
        <w:t xml:space="preserve"> with VAT number [</w:t>
      </w:r>
      <w:r w:rsidRPr="0089483B">
        <w:rPr>
          <w:bCs/>
        </w:rPr>
        <w:t>VAT_NUMBER],</w:t>
      </w:r>
      <w:r w:rsidRPr="000D7138">
        <w:rPr>
          <w:bCs/>
        </w:rPr>
        <w:t xml:space="preserve"> duly represented by [</w:t>
      </w:r>
      <w:r w:rsidRPr="0089483B">
        <w:rPr>
          <w:bCs/>
        </w:rPr>
        <w:t>LEGAL_REPRESENTATIVE</w:t>
      </w:r>
      <w:r w:rsidRPr="000D7138">
        <w:rPr>
          <w:bCs/>
        </w:rPr>
        <w:t xml:space="preserve">], </w:t>
      </w:r>
      <w:r w:rsidRPr="0089483B">
        <w:rPr>
          <w:bCs/>
        </w:rPr>
        <w:t>[LEGAL_REPRESENTATIVE_POSITION</w:t>
      </w:r>
      <w:r w:rsidRPr="000D7138">
        <w:rPr>
          <w:bCs/>
        </w:rPr>
        <w:t xml:space="preserve">], </w:t>
      </w:r>
    </w:p>
    <w:p w14:paraId="1DF0FBE3" w14:textId="02585248" w:rsidR="0089483B" w:rsidRDefault="0089483B" w:rsidP="0089483B"/>
    <w:p w14:paraId="115943E4" w14:textId="78B8768F" w:rsidR="0089483B" w:rsidRDefault="008A77E4" w:rsidP="008A77E4">
      <w:pPr>
        <w:ind w:right="-142"/>
      </w:pPr>
      <w:r w:rsidRPr="0087192D">
        <w:t xml:space="preserve">The </w:t>
      </w:r>
      <w:r w:rsidR="0087192D">
        <w:t xml:space="preserve">SME </w:t>
      </w:r>
      <w:r w:rsidRPr="0087192D">
        <w:t xml:space="preserve">Consortium leader is solely responsible to distribute the budget shares to Consortium partners in accordance with this Consortium Declaration of </w:t>
      </w:r>
      <w:proofErr w:type="spellStart"/>
      <w:r w:rsidRPr="0087192D">
        <w:t>Honour</w:t>
      </w:r>
      <w:proofErr w:type="spellEnd"/>
      <w:r w:rsidRPr="0087192D">
        <w:t>.</w:t>
      </w:r>
      <w:r>
        <w:t xml:space="preserve"> </w:t>
      </w:r>
    </w:p>
    <w:p w14:paraId="1BE5B112" w14:textId="45544266" w:rsidR="0089483B" w:rsidRPr="007F576F" w:rsidRDefault="0089483B" w:rsidP="0089483B">
      <w:pPr>
        <w:ind w:right="-142"/>
      </w:pPr>
      <w:r>
        <w:t>HUBCAP</w:t>
      </w:r>
      <w:r w:rsidRPr="007F576F">
        <w:t xml:space="preserve"> Consortium bears no responsibility in case </w:t>
      </w:r>
      <w:r>
        <w:t>a</w:t>
      </w:r>
      <w:r w:rsidRPr="007F576F">
        <w:t xml:space="preserve"> Consortium </w:t>
      </w:r>
      <w:r>
        <w:t>SMEs</w:t>
      </w:r>
      <w:r w:rsidRPr="007F576F">
        <w:t xml:space="preserve"> violates the mutual agreement set in this Consortium Declaration</w:t>
      </w:r>
      <w:r>
        <w:t xml:space="preserve"> of </w:t>
      </w:r>
      <w:proofErr w:type="spellStart"/>
      <w:r>
        <w:t>Honour</w:t>
      </w:r>
      <w:proofErr w:type="spellEnd"/>
      <w:r>
        <w:t xml:space="preserve">. </w:t>
      </w:r>
    </w:p>
    <w:p w14:paraId="55C6AED1" w14:textId="56F25E5D" w:rsidR="0089483B" w:rsidRPr="007F576F" w:rsidRDefault="0089483B" w:rsidP="0089483B">
      <w:pPr>
        <w:ind w:right="-142"/>
      </w:pPr>
      <w:r>
        <w:t>HUBCAP</w:t>
      </w:r>
      <w:r w:rsidRPr="007F576F">
        <w:t xml:space="preserve"> Consortium bears no responsibility in case of dispute among consortium partners regarding IP rights.</w:t>
      </w:r>
    </w:p>
    <w:p w14:paraId="422D795E" w14:textId="03FA8F1D" w:rsidR="0089483B" w:rsidRPr="007F576F" w:rsidRDefault="0089483B" w:rsidP="0089483B">
      <w:pPr>
        <w:ind w:right="-142"/>
      </w:pPr>
      <w:r w:rsidRPr="007F576F">
        <w:t xml:space="preserve">By signing this declaration, all Consortium </w:t>
      </w:r>
      <w:r>
        <w:t>SMEs</w:t>
      </w:r>
      <w:r w:rsidRPr="007F576F">
        <w:t xml:space="preserve"> declare that they are not members of any other competitive Consortium in </w:t>
      </w:r>
      <w:r>
        <w:t>HUBCAP Call #</w:t>
      </w:r>
      <w:r w:rsidR="00224434">
        <w:t>3 INNOVATE</w:t>
      </w:r>
      <w:r>
        <w:t>.</w:t>
      </w:r>
      <w:r w:rsidRPr="007F576F">
        <w:t xml:space="preserve"> In case, an applicant participates in more than one Consortia, both Consortia will be excluded.</w:t>
      </w:r>
    </w:p>
    <w:p w14:paraId="6595E523" w14:textId="4F92BAE5" w:rsidR="0089483B" w:rsidRDefault="0089483B" w:rsidP="0089483B">
      <w:pPr>
        <w:ind w:right="-142"/>
      </w:pPr>
      <w:r w:rsidRPr="007F576F">
        <w:t xml:space="preserve">By submitting this document, </w:t>
      </w:r>
      <w:r>
        <w:t xml:space="preserve">the </w:t>
      </w:r>
      <w:r w:rsidRPr="007F576F">
        <w:t xml:space="preserve">Consortium accepts all the rules explained in </w:t>
      </w:r>
      <w:r>
        <w:t>HUBCAP</w:t>
      </w:r>
      <w:r w:rsidRPr="007F576F">
        <w:t xml:space="preserve"> Guidelines for Applicants</w:t>
      </w:r>
      <w:r w:rsidR="0087192D">
        <w:t xml:space="preserve"> (as given in </w:t>
      </w:r>
      <w:r w:rsidR="0087192D" w:rsidRPr="0087192D">
        <w:rPr>
          <w:b/>
          <w:bCs/>
          <w:i/>
          <w:iCs/>
        </w:rPr>
        <w:t>Annex 2</w:t>
      </w:r>
      <w:r w:rsidR="0087192D">
        <w:t>)</w:t>
      </w:r>
      <w:r w:rsidRPr="007F576F">
        <w:t>.</w:t>
      </w:r>
      <w:r>
        <w:t xml:space="preserve"> </w:t>
      </w:r>
    </w:p>
    <w:p w14:paraId="42844F53" w14:textId="77777777" w:rsidR="0089483B" w:rsidRPr="00E1271B" w:rsidRDefault="0089483B" w:rsidP="0089483B">
      <w:pPr>
        <w:ind w:right="-142"/>
      </w:pPr>
    </w:p>
    <w:p w14:paraId="68E3F44C" w14:textId="41BDEBF2" w:rsidR="0089483B" w:rsidRPr="00E1271B" w:rsidRDefault="0089483B" w:rsidP="0089483B">
      <w:pPr>
        <w:ind w:right="-142"/>
        <w:rPr>
          <w:b/>
          <w:bCs/>
        </w:rPr>
      </w:pPr>
      <w:r w:rsidRPr="007F576F">
        <w:rPr>
          <w:b/>
          <w:bCs/>
        </w:rPr>
        <w:t>1</w:t>
      </w:r>
      <w:r>
        <w:rPr>
          <w:b/>
          <w:bCs/>
        </w:rPr>
        <w:t xml:space="preserve">. </w:t>
      </w:r>
      <w:r w:rsidR="0087192D">
        <w:rPr>
          <w:b/>
          <w:bCs/>
        </w:rPr>
        <w:t xml:space="preserve">SME </w:t>
      </w:r>
      <w:r w:rsidRPr="007F576F">
        <w:rPr>
          <w:b/>
          <w:bCs/>
        </w:rPr>
        <w:t>Consortium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  <w:gridCol w:w="4595"/>
      </w:tblGrid>
      <w:tr w:rsidR="0089483B" w:rsidRPr="0089483B" w14:paraId="6F0D450A" w14:textId="77777777" w:rsidTr="00DF09D5">
        <w:trPr>
          <w:trHeight w:val="510"/>
        </w:trPr>
        <w:tc>
          <w:tcPr>
            <w:tcW w:w="440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C1FFCF3" w14:textId="77777777" w:rsidR="0089483B" w:rsidRPr="0089483B" w:rsidRDefault="0089483B" w:rsidP="00C53EEF">
            <w:pPr>
              <w:rPr>
                <w:b/>
                <w:color w:val="auto"/>
              </w:rPr>
            </w:pPr>
            <w:r w:rsidRPr="0089483B">
              <w:rPr>
                <w:b/>
                <w:color w:val="auto"/>
              </w:rPr>
              <w:t>Company name</w:t>
            </w:r>
          </w:p>
        </w:tc>
        <w:tc>
          <w:tcPr>
            <w:tcW w:w="459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237BAFD" w14:textId="77777777" w:rsidR="0089483B" w:rsidRPr="0089483B" w:rsidRDefault="0089483B" w:rsidP="00C53EEF">
            <w:pPr>
              <w:rPr>
                <w:b/>
                <w:color w:val="auto"/>
              </w:rPr>
            </w:pPr>
          </w:p>
        </w:tc>
      </w:tr>
      <w:tr w:rsidR="0089483B" w:rsidRPr="00181169" w14:paraId="3A36EB14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6B1E7542" w14:textId="77777777" w:rsidR="0089483B" w:rsidRPr="00181169" w:rsidRDefault="0089483B" w:rsidP="00C53EEF">
            <w:pPr>
              <w:rPr>
                <w:b/>
              </w:rPr>
            </w:pPr>
            <w:r w:rsidRPr="007F576F">
              <w:rPr>
                <w:b/>
                <w:bCs/>
              </w:rPr>
              <w:t>Full address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0A856316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39662D20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67E53EEC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Country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60ABC9B6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1B78827D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FDDEE95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Legal representative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20168852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7E193853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932C0EF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Estimated b</w:t>
            </w:r>
            <w:r w:rsidRPr="00181169">
              <w:rPr>
                <w:b/>
              </w:rPr>
              <w:t>udget share</w:t>
            </w:r>
          </w:p>
        </w:tc>
        <w:tc>
          <w:tcPr>
            <w:tcW w:w="459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B583FDE" w14:textId="6983033A" w:rsidR="0089483B" w:rsidRDefault="00224434" w:rsidP="00C53EEF">
            <w:pPr>
              <w:rPr>
                <w:b/>
              </w:rPr>
            </w:pPr>
            <w:r>
              <w:rPr>
                <w:b/>
              </w:rPr>
              <w:t>Phase</w:t>
            </w:r>
            <w:r w:rsidR="00BF52BB">
              <w:rPr>
                <w:b/>
              </w:rPr>
              <w:t xml:space="preserve"> 1</w:t>
            </w:r>
            <w:r>
              <w:rPr>
                <w:b/>
              </w:rPr>
              <w:t xml:space="preserve"> Design</w:t>
            </w:r>
            <w:r w:rsidR="00D63E00" w:rsidRPr="00181169">
              <w:rPr>
                <w:b/>
              </w:rPr>
              <w:t>________________</w:t>
            </w:r>
            <w:r w:rsidR="00BF52BB">
              <w:rPr>
                <w:b/>
              </w:rPr>
              <w:t xml:space="preserve"> (EUR)</w:t>
            </w:r>
          </w:p>
          <w:p w14:paraId="6C405527" w14:textId="77777777" w:rsidR="00224434" w:rsidRDefault="00224434" w:rsidP="00C53EEF">
            <w:pPr>
              <w:rPr>
                <w:b/>
              </w:rPr>
            </w:pPr>
            <w:r>
              <w:rPr>
                <w:b/>
              </w:rPr>
              <w:t>Phase</w:t>
            </w:r>
            <w:r w:rsidR="00BF52BB">
              <w:rPr>
                <w:b/>
              </w:rPr>
              <w:t xml:space="preserve"> 2</w:t>
            </w:r>
            <w:r>
              <w:rPr>
                <w:b/>
              </w:rPr>
              <w:t xml:space="preserve"> Develop &amp; Operate</w:t>
            </w:r>
          </w:p>
          <w:p w14:paraId="1856F71E" w14:textId="7B0FADA4" w:rsidR="00BF52BB" w:rsidRDefault="00BF52BB" w:rsidP="00C53EEF">
            <w:pPr>
              <w:rPr>
                <w:b/>
              </w:rPr>
            </w:pPr>
            <w:r>
              <w:rPr>
                <w:b/>
              </w:rPr>
              <w:t>________________ (EUR)</w:t>
            </w:r>
          </w:p>
          <w:p w14:paraId="2385678A" w14:textId="3DB7D3A1" w:rsidR="00224434" w:rsidRDefault="00224434" w:rsidP="00C53EEF">
            <w:pPr>
              <w:rPr>
                <w:b/>
              </w:rPr>
            </w:pPr>
            <w:r>
              <w:rPr>
                <w:b/>
              </w:rPr>
              <w:t>Phase 3 Assess</w:t>
            </w:r>
            <w:r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1B969D71" w14:textId="77777777" w:rsidR="00BF52BB" w:rsidRDefault="00BF52BB" w:rsidP="00C53EEF">
            <w:pPr>
              <w:rPr>
                <w:b/>
              </w:rPr>
            </w:pPr>
          </w:p>
          <w:p w14:paraId="0877FC5D" w14:textId="1C0C71BD" w:rsidR="00BF52BB" w:rsidRPr="00181169" w:rsidRDefault="00BF52BB" w:rsidP="00C53EEF">
            <w:pPr>
              <w:rPr>
                <w:b/>
              </w:rPr>
            </w:pPr>
            <w:r>
              <w:rPr>
                <w:b/>
              </w:rPr>
              <w:t>TOTAL</w:t>
            </w:r>
            <w:r w:rsidR="00224434">
              <w:rPr>
                <w:b/>
              </w:rPr>
              <w:t xml:space="preserve"> Budget</w:t>
            </w:r>
            <w:r>
              <w:rPr>
                <w:b/>
              </w:rPr>
              <w:t>: _________________ (</w:t>
            </w:r>
            <w:r w:rsidR="00554B74">
              <w:rPr>
                <w:b/>
              </w:rPr>
              <w:t>EUR)*</w:t>
            </w:r>
          </w:p>
        </w:tc>
      </w:tr>
      <w:tr w:rsidR="0089483B" w:rsidRPr="00181169" w14:paraId="20C42C54" w14:textId="77777777" w:rsidTr="00DF09D5">
        <w:trPr>
          <w:trHeight w:val="510"/>
        </w:trPr>
        <w:tc>
          <w:tcPr>
            <w:tcW w:w="899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92BF5D" w14:textId="77777777" w:rsidR="0089483B" w:rsidRPr="00181169" w:rsidRDefault="0089483B" w:rsidP="00C53EEF">
            <w:pPr>
              <w:jc w:val="center"/>
              <w:rPr>
                <w:b/>
              </w:rPr>
            </w:pPr>
            <w:r w:rsidRPr="00181169">
              <w:rPr>
                <w:b/>
              </w:rPr>
              <w:t>Bank information</w:t>
            </w:r>
          </w:p>
        </w:tc>
      </w:tr>
      <w:tr w:rsidR="0089483B" w:rsidRPr="00181169" w14:paraId="778DD9E9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20E54851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Bank Name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7140EF0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60D4321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7EDBFDA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Branch Address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6E5B995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2278C445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45D4ECBB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Postcode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48A8E10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58F030D2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0E0E5759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Town/City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5739A15C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402C71B8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18DBF6F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Country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05F5C252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5D3580EC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041386F3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IBAN number / Account number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7C2CC95A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7FF3363C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89FC80E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lastRenderedPageBreak/>
              <w:t>SWIFT code</w:t>
            </w:r>
          </w:p>
        </w:tc>
        <w:tc>
          <w:tcPr>
            <w:tcW w:w="459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4CAB79F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255F666" w14:textId="77777777" w:rsidTr="00DF09D5">
        <w:tc>
          <w:tcPr>
            <w:tcW w:w="4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0749615" w14:textId="77777777" w:rsidR="0089483B" w:rsidRDefault="0089483B" w:rsidP="00C53EEF">
            <w:pPr>
              <w:rPr>
                <w:b/>
              </w:rPr>
            </w:pPr>
            <w:r>
              <w:rPr>
                <w:b/>
              </w:rPr>
              <w:t>Legal representative s</w:t>
            </w:r>
            <w:r w:rsidRPr="00181169">
              <w:rPr>
                <w:b/>
              </w:rPr>
              <w:t xml:space="preserve">ignature and stamp </w:t>
            </w:r>
          </w:p>
          <w:p w14:paraId="03AE67E5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(stamp if applicable)</w:t>
            </w:r>
          </w:p>
        </w:tc>
        <w:tc>
          <w:tcPr>
            <w:tcW w:w="459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D45B83" w14:textId="77777777" w:rsidR="0089483B" w:rsidRPr="00C24917" w:rsidRDefault="0089483B" w:rsidP="00C53EEF">
            <w:pPr>
              <w:rPr>
                <w:bCs/>
              </w:rPr>
            </w:pPr>
          </w:p>
          <w:p w14:paraId="71C78794" w14:textId="77777777" w:rsidR="0089483B" w:rsidRPr="00C24917" w:rsidRDefault="0089483B" w:rsidP="00C53EEF">
            <w:pPr>
              <w:rPr>
                <w:bCs/>
              </w:rPr>
            </w:pPr>
          </w:p>
          <w:p w14:paraId="0EA9348D" w14:textId="77777777" w:rsidR="0089483B" w:rsidRPr="00C24917" w:rsidRDefault="0089483B" w:rsidP="00C53EEF">
            <w:pPr>
              <w:rPr>
                <w:bCs/>
              </w:rPr>
            </w:pPr>
          </w:p>
          <w:p w14:paraId="0C51BB66" w14:textId="77777777" w:rsidR="0089483B" w:rsidRPr="00C24917" w:rsidRDefault="0089483B" w:rsidP="00C53EEF">
            <w:pPr>
              <w:rPr>
                <w:bCs/>
              </w:rPr>
            </w:pPr>
          </w:p>
          <w:p w14:paraId="368EF80B" w14:textId="77777777" w:rsidR="0089483B" w:rsidRPr="00C24917" w:rsidRDefault="0089483B" w:rsidP="00C53EEF">
            <w:pPr>
              <w:rPr>
                <w:bCs/>
              </w:rPr>
            </w:pPr>
          </w:p>
          <w:p w14:paraId="25CE9C7C" w14:textId="77777777" w:rsidR="0089483B" w:rsidRPr="00181169" w:rsidRDefault="0089483B" w:rsidP="00C53EEF">
            <w:pPr>
              <w:rPr>
                <w:b/>
              </w:rPr>
            </w:pPr>
          </w:p>
        </w:tc>
      </w:tr>
    </w:tbl>
    <w:p w14:paraId="34B0BC34" w14:textId="7B30E244" w:rsidR="00DF09D5" w:rsidRPr="00554B74" w:rsidRDefault="00DF09D5" w:rsidP="00DF09D5">
      <w:pPr>
        <w:ind w:right="-142"/>
        <w:jc w:val="left"/>
        <w:rPr>
          <w:sz w:val="18"/>
          <w:szCs w:val="18"/>
        </w:rPr>
      </w:pPr>
      <w:r w:rsidRPr="00554B74">
        <w:rPr>
          <w:sz w:val="18"/>
          <w:szCs w:val="18"/>
        </w:rPr>
        <w:t>* cannot exceed the maximum amount of funding of 100.000EUR per SME, from HUBCAP programme and other projects under the I4MS or SAE initiative</w:t>
      </w:r>
      <w:r>
        <w:rPr>
          <w:sz w:val="18"/>
          <w:szCs w:val="18"/>
        </w:rPr>
        <w:t>s</w:t>
      </w:r>
    </w:p>
    <w:p w14:paraId="381560B1" w14:textId="36AE4797" w:rsidR="004910DB" w:rsidRDefault="004910DB" w:rsidP="0089483B">
      <w:pPr>
        <w:ind w:right="-142"/>
      </w:pPr>
    </w:p>
    <w:p w14:paraId="56FD4133" w14:textId="77777777" w:rsidR="00CA77AF" w:rsidRDefault="00CA77AF" w:rsidP="0089483B">
      <w:pPr>
        <w:ind w:right="-142"/>
      </w:pPr>
    </w:p>
    <w:p w14:paraId="73B2CF5A" w14:textId="0121D7C1" w:rsidR="0089483B" w:rsidRDefault="0089483B" w:rsidP="0089483B">
      <w:pPr>
        <w:ind w:right="-142"/>
        <w:rPr>
          <w:b/>
          <w:bCs/>
        </w:rPr>
      </w:pPr>
      <w:r w:rsidRPr="007F576F">
        <w:rPr>
          <w:b/>
          <w:bCs/>
        </w:rPr>
        <w:t xml:space="preserve">2. </w:t>
      </w:r>
      <w:r w:rsidR="00D00AEE">
        <w:rPr>
          <w:b/>
          <w:bCs/>
        </w:rPr>
        <w:t xml:space="preserve">SME </w:t>
      </w:r>
      <w:r w:rsidRPr="007F576F">
        <w:rPr>
          <w:b/>
          <w:bCs/>
        </w:rPr>
        <w:t>Consortium partner 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0"/>
        <w:gridCol w:w="4647"/>
      </w:tblGrid>
      <w:tr w:rsidR="0089483B" w:rsidRPr="00181169" w14:paraId="30034228" w14:textId="77777777" w:rsidTr="00C53EEF">
        <w:trPr>
          <w:trHeight w:val="510"/>
        </w:trPr>
        <w:tc>
          <w:tcPr>
            <w:tcW w:w="502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DC99E4A" w14:textId="13B257E5" w:rsidR="0089483B" w:rsidRPr="00C24917" w:rsidRDefault="00224434" w:rsidP="00C53EEF">
            <w:pPr>
              <w:rPr>
                <w:b/>
                <w:color w:val="FFFFFF" w:themeColor="background1"/>
              </w:rPr>
            </w:pPr>
            <w:r w:rsidRPr="0089483B">
              <w:rPr>
                <w:b/>
                <w:color w:val="auto"/>
              </w:rPr>
              <w:t>Company name</w:t>
            </w:r>
            <w:r w:rsidRPr="00C24917">
              <w:rPr>
                <w:b/>
                <w:color w:val="FFFFFF" w:themeColor="background1"/>
              </w:rPr>
              <w:t xml:space="preserve"> </w:t>
            </w:r>
            <w:r w:rsidR="0089483B" w:rsidRPr="00C24917">
              <w:rPr>
                <w:b/>
                <w:color w:val="FFFFFF" w:themeColor="background1"/>
              </w:rPr>
              <w:t>e</w:t>
            </w:r>
          </w:p>
        </w:tc>
        <w:tc>
          <w:tcPr>
            <w:tcW w:w="514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CA5A9F" w14:textId="77777777" w:rsidR="0089483B" w:rsidRPr="00C24917" w:rsidRDefault="0089483B" w:rsidP="00C53EEF">
            <w:pPr>
              <w:rPr>
                <w:b/>
                <w:color w:val="FFFFFF" w:themeColor="background1"/>
              </w:rPr>
            </w:pPr>
          </w:p>
        </w:tc>
      </w:tr>
      <w:tr w:rsidR="0089483B" w:rsidRPr="00181169" w14:paraId="5CB549EB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080DBB72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Full address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11DCBFC3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9FB8196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31E1B169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Legal representative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3A5FD858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606E0EE3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10A71443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Estimated b</w:t>
            </w:r>
            <w:r w:rsidRPr="00181169">
              <w:rPr>
                <w:b/>
              </w:rPr>
              <w:t>udget share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6795E111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Phase 1 Design</w:t>
            </w:r>
            <w:r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7BE834D8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Phase 2 Develop &amp; Operate</w:t>
            </w:r>
          </w:p>
          <w:p w14:paraId="16404359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________________ (EUR)</w:t>
            </w:r>
          </w:p>
          <w:p w14:paraId="3A6470FE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Phase 3 Assess</w:t>
            </w:r>
            <w:r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3A4F9AF0" w14:textId="77777777" w:rsidR="00D44C57" w:rsidRDefault="00D44C57" w:rsidP="00D44C57">
            <w:pPr>
              <w:rPr>
                <w:b/>
              </w:rPr>
            </w:pPr>
          </w:p>
          <w:p w14:paraId="3F093CCB" w14:textId="1AF7BAC9" w:rsidR="0089483B" w:rsidRPr="00181169" w:rsidRDefault="00D44C57" w:rsidP="00D44C57">
            <w:pPr>
              <w:rPr>
                <w:b/>
              </w:rPr>
            </w:pPr>
            <w:r>
              <w:rPr>
                <w:b/>
              </w:rPr>
              <w:t>TOTAL Budget: _________________ (EUR)*</w:t>
            </w:r>
          </w:p>
        </w:tc>
      </w:tr>
      <w:tr w:rsidR="0089483B" w:rsidRPr="00181169" w14:paraId="666BF9F5" w14:textId="77777777" w:rsidTr="00C53EEF">
        <w:tc>
          <w:tcPr>
            <w:tcW w:w="502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93DFDD1" w14:textId="77777777" w:rsidR="0089483B" w:rsidRDefault="0089483B" w:rsidP="00C53EEF">
            <w:pPr>
              <w:rPr>
                <w:b/>
              </w:rPr>
            </w:pPr>
            <w:r>
              <w:rPr>
                <w:b/>
              </w:rPr>
              <w:t>Legal representative s</w:t>
            </w:r>
            <w:r w:rsidRPr="00181169">
              <w:rPr>
                <w:b/>
              </w:rPr>
              <w:t>ignature and stamp</w:t>
            </w:r>
            <w:r>
              <w:rPr>
                <w:b/>
              </w:rPr>
              <w:t xml:space="preserve"> </w:t>
            </w:r>
          </w:p>
          <w:p w14:paraId="5A3F3595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(stamp if applicable)</w:t>
            </w:r>
          </w:p>
        </w:tc>
        <w:tc>
          <w:tcPr>
            <w:tcW w:w="514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5F77C4E" w14:textId="77777777" w:rsidR="0089483B" w:rsidRPr="00C24917" w:rsidRDefault="0089483B" w:rsidP="00C53EEF">
            <w:pPr>
              <w:rPr>
                <w:bCs/>
              </w:rPr>
            </w:pPr>
          </w:p>
          <w:p w14:paraId="42689ABF" w14:textId="77777777" w:rsidR="0089483B" w:rsidRPr="00C24917" w:rsidRDefault="0089483B" w:rsidP="00C53EEF">
            <w:pPr>
              <w:rPr>
                <w:bCs/>
              </w:rPr>
            </w:pPr>
          </w:p>
          <w:p w14:paraId="42056621" w14:textId="77777777" w:rsidR="0089483B" w:rsidRPr="00C24917" w:rsidRDefault="0089483B" w:rsidP="00C53EEF">
            <w:pPr>
              <w:rPr>
                <w:bCs/>
              </w:rPr>
            </w:pPr>
          </w:p>
          <w:p w14:paraId="642BEA89" w14:textId="77777777" w:rsidR="0089483B" w:rsidRPr="00C24917" w:rsidRDefault="0089483B" w:rsidP="00C53EEF">
            <w:pPr>
              <w:rPr>
                <w:bCs/>
              </w:rPr>
            </w:pPr>
          </w:p>
          <w:p w14:paraId="03D16EDA" w14:textId="77777777" w:rsidR="0089483B" w:rsidRPr="00C24917" w:rsidRDefault="0089483B" w:rsidP="00C53EEF">
            <w:pPr>
              <w:rPr>
                <w:bCs/>
              </w:rPr>
            </w:pPr>
          </w:p>
          <w:p w14:paraId="149655F3" w14:textId="77777777" w:rsidR="0089483B" w:rsidRPr="00181169" w:rsidRDefault="0089483B" w:rsidP="00C53EEF">
            <w:pPr>
              <w:rPr>
                <w:b/>
              </w:rPr>
            </w:pPr>
          </w:p>
        </w:tc>
      </w:tr>
    </w:tbl>
    <w:p w14:paraId="57610C10" w14:textId="1D654091" w:rsidR="0089483B" w:rsidRPr="00554B74" w:rsidRDefault="00554B74" w:rsidP="00554B74">
      <w:pPr>
        <w:ind w:right="-142"/>
        <w:jc w:val="left"/>
        <w:rPr>
          <w:sz w:val="18"/>
          <w:szCs w:val="18"/>
        </w:rPr>
      </w:pPr>
      <w:r w:rsidRPr="00554B74">
        <w:rPr>
          <w:sz w:val="18"/>
          <w:szCs w:val="18"/>
        </w:rPr>
        <w:t>* cannot exceed the maximum amount of funding of 100.000EUR per SME, from HUBCAP programme and other projects under the I4MS or SAE initiative</w:t>
      </w:r>
      <w:r w:rsidR="00DF09D5">
        <w:rPr>
          <w:sz w:val="18"/>
          <w:szCs w:val="18"/>
        </w:rPr>
        <w:t>s</w:t>
      </w:r>
    </w:p>
    <w:p w14:paraId="06421070" w14:textId="77777777" w:rsidR="00224434" w:rsidRDefault="00224434" w:rsidP="00224434">
      <w:pPr>
        <w:ind w:right="-142"/>
        <w:rPr>
          <w:b/>
          <w:bCs/>
        </w:rPr>
      </w:pPr>
    </w:p>
    <w:p w14:paraId="41189668" w14:textId="70EDEBD3" w:rsidR="0089483B" w:rsidRPr="00224434" w:rsidRDefault="00224434" w:rsidP="0089483B">
      <w:pPr>
        <w:ind w:right="-142"/>
        <w:rPr>
          <w:b/>
          <w:bCs/>
        </w:rPr>
      </w:pPr>
      <w:r>
        <w:rPr>
          <w:b/>
          <w:bCs/>
        </w:rPr>
        <w:t>3</w:t>
      </w:r>
      <w:r w:rsidRPr="007F576F">
        <w:rPr>
          <w:b/>
          <w:bCs/>
        </w:rPr>
        <w:t xml:space="preserve">. </w:t>
      </w:r>
      <w:r>
        <w:rPr>
          <w:b/>
          <w:bCs/>
        </w:rPr>
        <w:t xml:space="preserve">SME </w:t>
      </w:r>
      <w:r w:rsidRPr="007F576F">
        <w:rPr>
          <w:b/>
          <w:bCs/>
        </w:rPr>
        <w:t xml:space="preserve">Consortium partner No </w:t>
      </w:r>
      <w:r>
        <w:rPr>
          <w:b/>
          <w:b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0"/>
        <w:gridCol w:w="4647"/>
      </w:tblGrid>
      <w:tr w:rsidR="00224434" w:rsidRPr="00181169" w14:paraId="603F6A94" w14:textId="77777777" w:rsidTr="00CA77AF">
        <w:trPr>
          <w:trHeight w:val="510"/>
        </w:trPr>
        <w:tc>
          <w:tcPr>
            <w:tcW w:w="43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bookmarkEnd w:id="0"/>
          <w:bookmarkEnd w:id="1"/>
          <w:bookmarkEnd w:id="2"/>
          <w:bookmarkEnd w:id="3"/>
          <w:p w14:paraId="07AC0150" w14:textId="77777777" w:rsidR="00224434" w:rsidRPr="00C24917" w:rsidRDefault="00224434" w:rsidP="006137F7">
            <w:pPr>
              <w:rPr>
                <w:b/>
                <w:color w:val="FFFFFF" w:themeColor="background1"/>
              </w:rPr>
            </w:pPr>
            <w:r w:rsidRPr="00224434">
              <w:rPr>
                <w:b/>
                <w:color w:val="auto"/>
              </w:rPr>
              <w:t>Company name</w:t>
            </w:r>
          </w:p>
        </w:tc>
        <w:tc>
          <w:tcPr>
            <w:tcW w:w="464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BB15C7" w14:textId="77777777" w:rsidR="00224434" w:rsidRPr="00C24917" w:rsidRDefault="00224434" w:rsidP="006137F7">
            <w:pPr>
              <w:rPr>
                <w:b/>
                <w:color w:val="FFFFFF" w:themeColor="background1"/>
              </w:rPr>
            </w:pPr>
          </w:p>
        </w:tc>
      </w:tr>
      <w:tr w:rsidR="00224434" w:rsidRPr="00181169" w14:paraId="66D96D19" w14:textId="77777777" w:rsidTr="00CA77AF">
        <w:trPr>
          <w:trHeight w:val="510"/>
        </w:trPr>
        <w:tc>
          <w:tcPr>
            <w:tcW w:w="4350" w:type="dxa"/>
            <w:tcBorders>
              <w:left w:val="double" w:sz="4" w:space="0" w:color="auto"/>
            </w:tcBorders>
            <w:vAlign w:val="center"/>
          </w:tcPr>
          <w:p w14:paraId="7BE89032" w14:textId="77777777" w:rsidR="00224434" w:rsidRPr="00181169" w:rsidRDefault="00224434" w:rsidP="006137F7">
            <w:pPr>
              <w:rPr>
                <w:b/>
              </w:rPr>
            </w:pPr>
            <w:r w:rsidRPr="00181169">
              <w:rPr>
                <w:b/>
              </w:rPr>
              <w:t>Full address</w:t>
            </w:r>
          </w:p>
        </w:tc>
        <w:tc>
          <w:tcPr>
            <w:tcW w:w="4647" w:type="dxa"/>
            <w:tcBorders>
              <w:right w:val="double" w:sz="4" w:space="0" w:color="auto"/>
            </w:tcBorders>
            <w:vAlign w:val="center"/>
          </w:tcPr>
          <w:p w14:paraId="23F0C59A" w14:textId="77777777" w:rsidR="00224434" w:rsidRPr="00181169" w:rsidRDefault="00224434" w:rsidP="006137F7">
            <w:pPr>
              <w:rPr>
                <w:b/>
              </w:rPr>
            </w:pPr>
          </w:p>
        </w:tc>
      </w:tr>
      <w:tr w:rsidR="00224434" w:rsidRPr="00181169" w14:paraId="24CACDAD" w14:textId="77777777" w:rsidTr="00CA77AF">
        <w:trPr>
          <w:trHeight w:val="510"/>
        </w:trPr>
        <w:tc>
          <w:tcPr>
            <w:tcW w:w="4350" w:type="dxa"/>
            <w:tcBorders>
              <w:left w:val="double" w:sz="4" w:space="0" w:color="auto"/>
            </w:tcBorders>
            <w:vAlign w:val="center"/>
          </w:tcPr>
          <w:p w14:paraId="3E3B5536" w14:textId="77777777" w:rsidR="00224434" w:rsidRPr="00181169" w:rsidRDefault="00224434" w:rsidP="006137F7">
            <w:pPr>
              <w:rPr>
                <w:b/>
              </w:rPr>
            </w:pPr>
            <w:r w:rsidRPr="00181169">
              <w:rPr>
                <w:b/>
              </w:rPr>
              <w:t>Legal representative</w:t>
            </w:r>
          </w:p>
        </w:tc>
        <w:tc>
          <w:tcPr>
            <w:tcW w:w="4647" w:type="dxa"/>
            <w:tcBorders>
              <w:right w:val="double" w:sz="4" w:space="0" w:color="auto"/>
            </w:tcBorders>
            <w:vAlign w:val="center"/>
          </w:tcPr>
          <w:p w14:paraId="0540DF7F" w14:textId="77777777" w:rsidR="00224434" w:rsidRPr="00181169" w:rsidRDefault="00224434" w:rsidP="006137F7">
            <w:pPr>
              <w:rPr>
                <w:b/>
              </w:rPr>
            </w:pPr>
          </w:p>
        </w:tc>
      </w:tr>
      <w:tr w:rsidR="00224434" w:rsidRPr="00181169" w14:paraId="0C6419ED" w14:textId="77777777" w:rsidTr="00CA77AF">
        <w:trPr>
          <w:trHeight w:val="510"/>
        </w:trPr>
        <w:tc>
          <w:tcPr>
            <w:tcW w:w="4350" w:type="dxa"/>
            <w:tcBorders>
              <w:left w:val="double" w:sz="4" w:space="0" w:color="auto"/>
            </w:tcBorders>
            <w:vAlign w:val="center"/>
          </w:tcPr>
          <w:p w14:paraId="134124B7" w14:textId="77777777" w:rsidR="00224434" w:rsidRPr="00181169" w:rsidRDefault="00224434" w:rsidP="006137F7">
            <w:pPr>
              <w:rPr>
                <w:b/>
              </w:rPr>
            </w:pPr>
            <w:r>
              <w:rPr>
                <w:b/>
              </w:rPr>
              <w:lastRenderedPageBreak/>
              <w:t>Estimated b</w:t>
            </w:r>
            <w:r w:rsidRPr="00181169">
              <w:rPr>
                <w:b/>
              </w:rPr>
              <w:t>udget share</w:t>
            </w:r>
          </w:p>
        </w:tc>
        <w:tc>
          <w:tcPr>
            <w:tcW w:w="4647" w:type="dxa"/>
            <w:tcBorders>
              <w:right w:val="double" w:sz="4" w:space="0" w:color="auto"/>
            </w:tcBorders>
            <w:vAlign w:val="center"/>
          </w:tcPr>
          <w:p w14:paraId="30505866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Phase 1 Design</w:t>
            </w:r>
            <w:r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155C0C6F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Phase 2 Develop &amp; Operate</w:t>
            </w:r>
          </w:p>
          <w:p w14:paraId="0755CDD4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________________ (EUR)</w:t>
            </w:r>
          </w:p>
          <w:p w14:paraId="01C5E6C8" w14:textId="77777777" w:rsidR="00D44C57" w:rsidRDefault="00D44C57" w:rsidP="00D44C57">
            <w:pPr>
              <w:rPr>
                <w:b/>
              </w:rPr>
            </w:pPr>
            <w:r>
              <w:rPr>
                <w:b/>
              </w:rPr>
              <w:t>Phase 3 Assess</w:t>
            </w:r>
            <w:r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203332F1" w14:textId="77777777" w:rsidR="00D44C57" w:rsidRDefault="00D44C57" w:rsidP="00D44C57">
            <w:pPr>
              <w:rPr>
                <w:b/>
              </w:rPr>
            </w:pPr>
          </w:p>
          <w:p w14:paraId="41F919EB" w14:textId="67360870" w:rsidR="00224434" w:rsidRPr="00181169" w:rsidRDefault="00D44C57" w:rsidP="00D44C57">
            <w:pPr>
              <w:rPr>
                <w:b/>
              </w:rPr>
            </w:pPr>
            <w:r>
              <w:rPr>
                <w:b/>
              </w:rPr>
              <w:t>TOTAL Budget: _________________ (EUR)*</w:t>
            </w:r>
          </w:p>
        </w:tc>
      </w:tr>
      <w:tr w:rsidR="00224434" w:rsidRPr="00181169" w14:paraId="4F331236" w14:textId="77777777" w:rsidTr="00CA77AF">
        <w:tc>
          <w:tcPr>
            <w:tcW w:w="43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7434C7F" w14:textId="77777777" w:rsidR="00224434" w:rsidRDefault="00224434" w:rsidP="006137F7">
            <w:pPr>
              <w:rPr>
                <w:b/>
              </w:rPr>
            </w:pPr>
            <w:r>
              <w:rPr>
                <w:b/>
              </w:rPr>
              <w:t>Legal representative s</w:t>
            </w:r>
            <w:r w:rsidRPr="00181169">
              <w:rPr>
                <w:b/>
              </w:rPr>
              <w:t>ignature and stamp</w:t>
            </w:r>
            <w:r>
              <w:rPr>
                <w:b/>
              </w:rPr>
              <w:t xml:space="preserve"> </w:t>
            </w:r>
          </w:p>
          <w:p w14:paraId="6BDA9533" w14:textId="77777777" w:rsidR="00224434" w:rsidRPr="00181169" w:rsidRDefault="00224434" w:rsidP="006137F7">
            <w:pPr>
              <w:rPr>
                <w:b/>
              </w:rPr>
            </w:pPr>
            <w:r>
              <w:rPr>
                <w:b/>
              </w:rPr>
              <w:t>(stamp if applicable)</w:t>
            </w:r>
          </w:p>
        </w:tc>
        <w:tc>
          <w:tcPr>
            <w:tcW w:w="464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B9AC97A" w14:textId="77777777" w:rsidR="00224434" w:rsidRPr="00C24917" w:rsidRDefault="00224434" w:rsidP="006137F7">
            <w:pPr>
              <w:rPr>
                <w:bCs/>
              </w:rPr>
            </w:pPr>
          </w:p>
          <w:p w14:paraId="3C302237" w14:textId="77777777" w:rsidR="00224434" w:rsidRPr="00C24917" w:rsidRDefault="00224434" w:rsidP="006137F7">
            <w:pPr>
              <w:rPr>
                <w:bCs/>
              </w:rPr>
            </w:pPr>
          </w:p>
          <w:p w14:paraId="1D9D6A1B" w14:textId="77777777" w:rsidR="00224434" w:rsidRPr="00C24917" w:rsidRDefault="00224434" w:rsidP="006137F7">
            <w:pPr>
              <w:rPr>
                <w:bCs/>
              </w:rPr>
            </w:pPr>
          </w:p>
          <w:p w14:paraId="3AFC4448" w14:textId="77777777" w:rsidR="00224434" w:rsidRPr="00C24917" w:rsidRDefault="00224434" w:rsidP="006137F7">
            <w:pPr>
              <w:rPr>
                <w:bCs/>
              </w:rPr>
            </w:pPr>
          </w:p>
          <w:p w14:paraId="7AD45A04" w14:textId="77777777" w:rsidR="00224434" w:rsidRPr="00C24917" w:rsidRDefault="00224434" w:rsidP="006137F7">
            <w:pPr>
              <w:rPr>
                <w:bCs/>
              </w:rPr>
            </w:pPr>
          </w:p>
          <w:p w14:paraId="3F8E3FD1" w14:textId="77777777" w:rsidR="00224434" w:rsidRPr="00181169" w:rsidRDefault="00224434" w:rsidP="006137F7">
            <w:pPr>
              <w:rPr>
                <w:b/>
              </w:rPr>
            </w:pPr>
          </w:p>
        </w:tc>
      </w:tr>
    </w:tbl>
    <w:p w14:paraId="6B65DBE9" w14:textId="77777777" w:rsidR="00CA77AF" w:rsidRPr="00554B74" w:rsidRDefault="00CA77AF" w:rsidP="00CA77AF">
      <w:pPr>
        <w:ind w:right="-142"/>
        <w:jc w:val="left"/>
        <w:rPr>
          <w:sz w:val="18"/>
          <w:szCs w:val="18"/>
        </w:rPr>
      </w:pPr>
      <w:r w:rsidRPr="00554B74">
        <w:rPr>
          <w:sz w:val="18"/>
          <w:szCs w:val="18"/>
        </w:rPr>
        <w:t>* cannot exceed the maximum amount of funding of 100.000EUR per SME, from HUBCAP programme and other projects under the I4MS or SAE initiative</w:t>
      </w:r>
      <w:r>
        <w:rPr>
          <w:sz w:val="18"/>
          <w:szCs w:val="18"/>
        </w:rPr>
        <w:t>s</w:t>
      </w:r>
    </w:p>
    <w:p w14:paraId="26AA1B2B" w14:textId="77777777" w:rsidR="00565CB5" w:rsidRPr="00181169" w:rsidRDefault="00565CB5" w:rsidP="00565CB5">
      <w:pPr>
        <w:spacing w:after="0"/>
        <w:rPr>
          <w:b/>
        </w:rPr>
      </w:pPr>
    </w:p>
    <w:sectPr w:rsidR="00565CB5" w:rsidRPr="00181169" w:rsidSect="00707A0D">
      <w:headerReference w:type="default" r:id="rId9"/>
      <w:footerReference w:type="default" r:id="rId10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D249" w14:textId="77777777" w:rsidR="001B2543" w:rsidRDefault="001B2543" w:rsidP="00754A5B">
      <w:pPr>
        <w:spacing w:after="0" w:line="240" w:lineRule="auto"/>
      </w:pPr>
      <w:r>
        <w:separator/>
      </w:r>
    </w:p>
  </w:endnote>
  <w:endnote w:type="continuationSeparator" w:id="0">
    <w:p w14:paraId="43365362" w14:textId="77777777" w:rsidR="001B2543" w:rsidRDefault="001B2543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0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8A0B" w14:textId="6EA0B46B" w:rsidR="00C062AB" w:rsidRDefault="00C15C1B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CE2E6FC" wp14:editId="3DD15822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133350</wp:posOffset>
                  </wp:positionV>
                  <wp:extent cx="5669280" cy="0"/>
                  <wp:effectExtent l="0" t="0" r="0" b="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69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8BA30B1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10.5pt" to="453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" strokecolor="#00b0f0">
                  <w10:wrap anchorx="margin"/>
                </v:line>
              </w:pict>
            </mc:Fallback>
          </mc:AlternateContent>
        </w:r>
      </w:p>
      <w:p w14:paraId="2D5399B4" w14:textId="0AE42D0B" w:rsidR="00C062AB" w:rsidRDefault="008A6EAC">
        <w:pPr>
          <w:pStyle w:val="Footer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56704" behindDoc="0" locked="0" layoutInCell="1" allowOverlap="1" wp14:anchorId="3E1BD9A8" wp14:editId="0867F362">
              <wp:simplePos x="0" y="0"/>
              <wp:positionH relativeFrom="column">
                <wp:posOffset>71755</wp:posOffset>
              </wp:positionH>
              <wp:positionV relativeFrom="paragraph">
                <wp:posOffset>24765</wp:posOffset>
              </wp:positionV>
              <wp:extent cx="1130935" cy="298450"/>
              <wp:effectExtent l="0" t="0" r="0" b="635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935" cy="29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062AB">
          <w:fldChar w:fldCharType="begin"/>
        </w:r>
        <w:r w:rsidR="00C062AB">
          <w:instrText xml:space="preserve"> PAGE   \* MERGEFORMAT </w:instrText>
        </w:r>
        <w:r w:rsidR="00C062AB">
          <w:fldChar w:fldCharType="separate"/>
        </w:r>
        <w:r w:rsidR="00C062AB">
          <w:rPr>
            <w:noProof/>
          </w:rPr>
          <w:t>2</w:t>
        </w:r>
        <w:r w:rsidR="00C062AB">
          <w:rPr>
            <w:noProof/>
          </w:rPr>
          <w:fldChar w:fldCharType="end"/>
        </w:r>
      </w:p>
    </w:sdtContent>
  </w:sdt>
  <w:p w14:paraId="31ABB191" w14:textId="584AB955" w:rsidR="00CB460A" w:rsidRPr="001054F4" w:rsidRDefault="00CB460A" w:rsidP="001054F4">
    <w:pPr>
      <w:pStyle w:val="Footer"/>
      <w:ind w:right="-329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82479" w14:textId="77777777" w:rsidR="001B2543" w:rsidRDefault="001B2543" w:rsidP="00754A5B">
      <w:pPr>
        <w:spacing w:after="0" w:line="240" w:lineRule="auto"/>
      </w:pPr>
      <w:r>
        <w:separator/>
      </w:r>
    </w:p>
  </w:footnote>
  <w:footnote w:type="continuationSeparator" w:id="0">
    <w:p w14:paraId="3D7411DE" w14:textId="77777777" w:rsidR="001B2543" w:rsidRDefault="001B2543" w:rsidP="00754A5B">
      <w:pPr>
        <w:spacing w:after="0" w:line="240" w:lineRule="auto"/>
      </w:pPr>
      <w:r>
        <w:continuationSeparator/>
      </w:r>
    </w:p>
  </w:footnote>
  <w:footnote w:id="1">
    <w:p w14:paraId="674EF064" w14:textId="77777777" w:rsidR="0089483B" w:rsidRPr="0089483B" w:rsidRDefault="0089483B" w:rsidP="0089483B">
      <w:pPr>
        <w:pStyle w:val="FootnoteText"/>
        <w:rPr>
          <w:rFonts w:asciiTheme="minorHAnsi" w:hAnsiTheme="minorHAnsi" w:cstheme="minorHAnsi"/>
          <w:sz w:val="16"/>
          <w:szCs w:val="16"/>
          <w:lang w:val="en-US"/>
        </w:rPr>
      </w:pPr>
      <w:r w:rsidRPr="0089483B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89483B">
        <w:rPr>
          <w:rFonts w:asciiTheme="minorHAnsi" w:hAnsiTheme="minorHAnsi" w:cstheme="minorHAnsi"/>
          <w:sz w:val="16"/>
          <w:szCs w:val="16"/>
        </w:rPr>
        <w:t xml:space="preserve"> VAT is mandatory during the contract preparation. Failure providing of a valid VAT of the specific SME will result in automatic rejection of the proposal.</w:t>
      </w:r>
      <w:r w:rsidRPr="0089483B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</w:footnote>
  <w:footnote w:id="2">
    <w:p w14:paraId="5A6919A6" w14:textId="77777777" w:rsidR="0089483B" w:rsidRPr="00201BEF" w:rsidRDefault="0089483B" w:rsidP="0089483B">
      <w:pPr>
        <w:pStyle w:val="FootnoteText"/>
        <w:rPr>
          <w:sz w:val="16"/>
          <w:szCs w:val="16"/>
          <w:lang w:val="en-US"/>
        </w:rPr>
      </w:pPr>
      <w:r w:rsidRPr="0089483B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89483B">
        <w:rPr>
          <w:rFonts w:asciiTheme="minorHAnsi" w:hAnsiTheme="minorHAnsi" w:cstheme="minorHAnsi"/>
          <w:sz w:val="16"/>
          <w:szCs w:val="16"/>
        </w:rPr>
        <w:t xml:space="preserve"> VAT is mandatory during the contract preparation. Failure providing of a valid VAT of the specific SME will result in automatic rejection of the proposal.</w:t>
      </w:r>
      <w:r w:rsidRPr="00201BEF">
        <w:rPr>
          <w:sz w:val="16"/>
          <w:szCs w:val="16"/>
          <w:lang w:val="en-US"/>
        </w:rPr>
        <w:t xml:space="preserve"> </w:t>
      </w:r>
    </w:p>
  </w:footnote>
  <w:footnote w:id="3">
    <w:p w14:paraId="3662CFC0" w14:textId="77777777" w:rsidR="00224434" w:rsidRPr="00201BEF" w:rsidRDefault="00224434" w:rsidP="00224434">
      <w:pPr>
        <w:pStyle w:val="FootnoteText"/>
        <w:rPr>
          <w:sz w:val="16"/>
          <w:szCs w:val="16"/>
          <w:lang w:val="en-US"/>
        </w:rPr>
      </w:pPr>
      <w:r w:rsidRPr="0089483B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89483B">
        <w:rPr>
          <w:rFonts w:asciiTheme="minorHAnsi" w:hAnsiTheme="minorHAnsi" w:cstheme="minorHAnsi"/>
          <w:sz w:val="16"/>
          <w:szCs w:val="16"/>
        </w:rPr>
        <w:t xml:space="preserve"> VAT is mandatory during the contract preparation. Failure providing of a valid VAT of the specific SME will result in automatic rejection of the proposal.</w:t>
      </w:r>
      <w:r w:rsidRPr="00201BEF">
        <w:rPr>
          <w:sz w:val="16"/>
          <w:szCs w:val="16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986B7" w14:textId="0E0D9F39" w:rsidR="00F910D0" w:rsidRDefault="00D225A7" w:rsidP="00F910D0">
    <w:pPr>
      <w:autoSpaceDE w:val="0"/>
      <w:autoSpaceDN w:val="0"/>
      <w:adjustRightInd w:val="0"/>
      <w:spacing w:after="0" w:line="240" w:lineRule="auto"/>
      <w:jc w:val="left"/>
      <w:rPr>
        <w:rFonts w:ascii="TimesNewRomanPSMT" w:hAnsi="TimesNewRomanPSMT" w:cs="TimesNewRomanPSMT"/>
        <w:color w:val="auto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BCA1F" wp14:editId="77313C65">
              <wp:simplePos x="0" y="0"/>
              <wp:positionH relativeFrom="column">
                <wp:posOffset>2969260</wp:posOffset>
              </wp:positionH>
              <wp:positionV relativeFrom="paragraph">
                <wp:posOffset>-74930</wp:posOffset>
              </wp:positionV>
              <wp:extent cx="2762250" cy="215900"/>
              <wp:effectExtent l="0" t="0" r="0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7A56" w14:textId="620CDC0B" w:rsidR="00B75D10" w:rsidRDefault="00565CB5" w:rsidP="00B75D10">
                          <w:pPr>
                            <w:spacing w:after="0" w:line="240" w:lineRule="auto"/>
                            <w:jc w:val="right"/>
                          </w:pP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Annex </w:t>
                          </w:r>
                          <w:r w:rsidR="0089483B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6</w:t>
                          </w: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: </w:t>
                          </w:r>
                          <w:r w:rsidR="0089483B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Consortium </w:t>
                          </w: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Declaration of </w:t>
                          </w:r>
                          <w:r w:rsidR="00A87307"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Honour</w:t>
                          </w:r>
                        </w:p>
                      </w:txbxContent>
                    </wps:txbx>
                    <wps:bodyPr rot="0" vert="horz" wrap="square" lIns="91440" tIns="4572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BCA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33.8pt;margin-top:-5.9pt;width:217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" filled="f" stroked="f">
              <v:textbox inset=",,0,0">
                <w:txbxContent>
                  <w:p w14:paraId="1D8A7A56" w14:textId="620CDC0B" w:rsidR="00B75D10" w:rsidRDefault="00565CB5" w:rsidP="00B75D10">
                    <w:pPr>
                      <w:spacing w:after="0" w:line="240" w:lineRule="auto"/>
                      <w:jc w:val="right"/>
                    </w:pP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Annex </w:t>
                    </w:r>
                    <w:r w:rsidR="0089483B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6</w:t>
                    </w: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: </w:t>
                    </w:r>
                    <w:r w:rsidR="0089483B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Consortium </w:t>
                    </w: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Declaration of </w:t>
                    </w:r>
                    <w:r w:rsidR="00A87307"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Honour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5D93C" wp14:editId="0CC9F4AF">
              <wp:simplePos x="0" y="0"/>
              <wp:positionH relativeFrom="column">
                <wp:posOffset>0</wp:posOffset>
              </wp:positionH>
              <wp:positionV relativeFrom="paragraph">
                <wp:posOffset>170815</wp:posOffset>
              </wp:positionV>
              <wp:extent cx="5732780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7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CD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3.45pt;width:45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" strokecolor="#00b0f0"/>
          </w:pict>
        </mc:Fallback>
      </mc:AlternateContent>
    </w:r>
    <w:r w:rsidR="00F910D0" w:rsidRPr="00F910D0">
      <w:rPr>
        <w:rFonts w:ascii="TimesNewRomanPSMT" w:hAnsi="TimesNewRomanPSMT" w:cs="TimesNewRomanPSMT"/>
        <w:color w:val="auto"/>
        <w:sz w:val="20"/>
        <w:szCs w:val="20"/>
      </w:rPr>
      <w:t xml:space="preserve"> </w:t>
    </w:r>
    <w:r w:rsidR="00F910D0">
      <w:rPr>
        <w:rFonts w:ascii="TimesNewRomanPSMT" w:hAnsi="TimesNewRomanPSMT" w:cs="TimesNewRomanPSMT"/>
        <w:color w:val="auto"/>
        <w:sz w:val="20"/>
        <w:szCs w:val="20"/>
      </w:rPr>
      <w:t>DT-ICT-01-2019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E0331F"/>
    <w:multiLevelType w:val="hybridMultilevel"/>
    <w:tmpl w:val="8F30C2C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4061"/>
    <w:multiLevelType w:val="hybridMultilevel"/>
    <w:tmpl w:val="7A023110"/>
    <w:lvl w:ilvl="0" w:tplc="97ECDA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64AE7"/>
    <w:multiLevelType w:val="hybridMultilevel"/>
    <w:tmpl w:val="70A85EA8"/>
    <w:lvl w:ilvl="0" w:tplc="746849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D019C"/>
    <w:multiLevelType w:val="hybridMultilevel"/>
    <w:tmpl w:val="D61E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E27C0"/>
    <w:multiLevelType w:val="hybridMultilevel"/>
    <w:tmpl w:val="723CE500"/>
    <w:lvl w:ilvl="0" w:tplc="334AF3F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0D10"/>
    <w:multiLevelType w:val="multilevel"/>
    <w:tmpl w:val="875691A8"/>
    <w:styleLink w:val="Headings1"/>
    <w:lvl w:ilvl="0">
      <w:start w:val="1"/>
      <w:numFmt w:val="decimal"/>
      <w:lvlText w:val="%1."/>
      <w:lvlJc w:val="left"/>
      <w:pPr>
        <w:ind w:left="648" w:hanging="648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152" w:hanging="79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368" w:hanging="648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 w15:restartNumberingAfterBreak="0">
    <w:nsid w:val="3ED418F2"/>
    <w:multiLevelType w:val="hybridMultilevel"/>
    <w:tmpl w:val="7BCA9116"/>
    <w:lvl w:ilvl="0" w:tplc="75E204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61F7A"/>
    <w:multiLevelType w:val="multilevel"/>
    <w:tmpl w:val="B93486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65618C5"/>
    <w:multiLevelType w:val="hybridMultilevel"/>
    <w:tmpl w:val="FB70ABC8"/>
    <w:lvl w:ilvl="0" w:tplc="4E30E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D15AD"/>
    <w:multiLevelType w:val="hybridMultilevel"/>
    <w:tmpl w:val="ABA0CA66"/>
    <w:lvl w:ilvl="0" w:tplc="9C7E0E58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57C98"/>
    <w:multiLevelType w:val="hybridMultilevel"/>
    <w:tmpl w:val="978A0362"/>
    <w:lvl w:ilvl="0" w:tplc="D8FCD2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062F0"/>
    <w:multiLevelType w:val="hybridMultilevel"/>
    <w:tmpl w:val="AE882B3E"/>
    <w:lvl w:ilvl="0" w:tplc="A622F5A6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60FC73D4"/>
    <w:multiLevelType w:val="hybridMultilevel"/>
    <w:tmpl w:val="AF60A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65A1B"/>
    <w:multiLevelType w:val="hybridMultilevel"/>
    <w:tmpl w:val="C1404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B753A"/>
    <w:multiLevelType w:val="multilevel"/>
    <w:tmpl w:val="D70A1B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5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12"/>
  </w:num>
  <w:num w:numId="13">
    <w:abstractNumId w:val="1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o:colormru v:ext="edit" colors="#1f1e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0"/>
    <w:rsid w:val="00010044"/>
    <w:rsid w:val="00037A3B"/>
    <w:rsid w:val="000669E7"/>
    <w:rsid w:val="00075F0A"/>
    <w:rsid w:val="000B6217"/>
    <w:rsid w:val="001054F4"/>
    <w:rsid w:val="00107E27"/>
    <w:rsid w:val="001242FE"/>
    <w:rsid w:val="001B2543"/>
    <w:rsid w:val="001D6CFF"/>
    <w:rsid w:val="001E4CA9"/>
    <w:rsid w:val="001F206E"/>
    <w:rsid w:val="00206CDE"/>
    <w:rsid w:val="0021239D"/>
    <w:rsid w:val="00220618"/>
    <w:rsid w:val="00224434"/>
    <w:rsid w:val="00224A16"/>
    <w:rsid w:val="00232B0A"/>
    <w:rsid w:val="002820D6"/>
    <w:rsid w:val="00290358"/>
    <w:rsid w:val="0029400C"/>
    <w:rsid w:val="002E2B12"/>
    <w:rsid w:val="002F2365"/>
    <w:rsid w:val="002F59D4"/>
    <w:rsid w:val="0030090B"/>
    <w:rsid w:val="00322D07"/>
    <w:rsid w:val="003877C9"/>
    <w:rsid w:val="0039390B"/>
    <w:rsid w:val="003A2BFD"/>
    <w:rsid w:val="003D3ED4"/>
    <w:rsid w:val="00441DCA"/>
    <w:rsid w:val="00456F01"/>
    <w:rsid w:val="004910DB"/>
    <w:rsid w:val="004D000D"/>
    <w:rsid w:val="00516E86"/>
    <w:rsid w:val="00541152"/>
    <w:rsid w:val="00554B74"/>
    <w:rsid w:val="00565CB5"/>
    <w:rsid w:val="005F0DDB"/>
    <w:rsid w:val="005F10FF"/>
    <w:rsid w:val="00673121"/>
    <w:rsid w:val="0068103C"/>
    <w:rsid w:val="0068340E"/>
    <w:rsid w:val="00692392"/>
    <w:rsid w:val="006A48EE"/>
    <w:rsid w:val="006D74C8"/>
    <w:rsid w:val="006E706C"/>
    <w:rsid w:val="00707A0D"/>
    <w:rsid w:val="0072201E"/>
    <w:rsid w:val="00722B46"/>
    <w:rsid w:val="00737188"/>
    <w:rsid w:val="00754A5B"/>
    <w:rsid w:val="007C6E15"/>
    <w:rsid w:val="007E114E"/>
    <w:rsid w:val="00810A21"/>
    <w:rsid w:val="00813CEB"/>
    <w:rsid w:val="0081464F"/>
    <w:rsid w:val="00821E7A"/>
    <w:rsid w:val="00831479"/>
    <w:rsid w:val="0083648F"/>
    <w:rsid w:val="00842B6C"/>
    <w:rsid w:val="008433D4"/>
    <w:rsid w:val="008438C8"/>
    <w:rsid w:val="0084711E"/>
    <w:rsid w:val="008567FE"/>
    <w:rsid w:val="008576C0"/>
    <w:rsid w:val="00866645"/>
    <w:rsid w:val="00867454"/>
    <w:rsid w:val="0087192D"/>
    <w:rsid w:val="008903E4"/>
    <w:rsid w:val="0089483B"/>
    <w:rsid w:val="008A07DF"/>
    <w:rsid w:val="008A6EAC"/>
    <w:rsid w:val="008A70B3"/>
    <w:rsid w:val="008A77E4"/>
    <w:rsid w:val="008D4367"/>
    <w:rsid w:val="008E445B"/>
    <w:rsid w:val="008F6AF9"/>
    <w:rsid w:val="00903DA8"/>
    <w:rsid w:val="00924256"/>
    <w:rsid w:val="00960078"/>
    <w:rsid w:val="00966304"/>
    <w:rsid w:val="00986312"/>
    <w:rsid w:val="00986410"/>
    <w:rsid w:val="009871BA"/>
    <w:rsid w:val="009D155A"/>
    <w:rsid w:val="00A147FD"/>
    <w:rsid w:val="00A178EB"/>
    <w:rsid w:val="00A27746"/>
    <w:rsid w:val="00A74249"/>
    <w:rsid w:val="00A87307"/>
    <w:rsid w:val="00AA0FB8"/>
    <w:rsid w:val="00AA67A3"/>
    <w:rsid w:val="00AC701B"/>
    <w:rsid w:val="00AF779D"/>
    <w:rsid w:val="00B31908"/>
    <w:rsid w:val="00B31CB7"/>
    <w:rsid w:val="00B7157F"/>
    <w:rsid w:val="00B75D10"/>
    <w:rsid w:val="00B968B0"/>
    <w:rsid w:val="00BD6FB0"/>
    <w:rsid w:val="00BE21C1"/>
    <w:rsid w:val="00BF52BB"/>
    <w:rsid w:val="00C062AB"/>
    <w:rsid w:val="00C07BF1"/>
    <w:rsid w:val="00C104C1"/>
    <w:rsid w:val="00C15B05"/>
    <w:rsid w:val="00C15C1B"/>
    <w:rsid w:val="00C25757"/>
    <w:rsid w:val="00C45D28"/>
    <w:rsid w:val="00C46368"/>
    <w:rsid w:val="00CA6C97"/>
    <w:rsid w:val="00CA77AF"/>
    <w:rsid w:val="00CB460A"/>
    <w:rsid w:val="00CF1CD8"/>
    <w:rsid w:val="00D00AEE"/>
    <w:rsid w:val="00D225A7"/>
    <w:rsid w:val="00D37CD4"/>
    <w:rsid w:val="00D44C57"/>
    <w:rsid w:val="00D5500B"/>
    <w:rsid w:val="00D56710"/>
    <w:rsid w:val="00D63E00"/>
    <w:rsid w:val="00D7507A"/>
    <w:rsid w:val="00D844AF"/>
    <w:rsid w:val="00D91FA5"/>
    <w:rsid w:val="00DD39A7"/>
    <w:rsid w:val="00DF09D5"/>
    <w:rsid w:val="00DF40DA"/>
    <w:rsid w:val="00E116C3"/>
    <w:rsid w:val="00E17681"/>
    <w:rsid w:val="00E55FA9"/>
    <w:rsid w:val="00E82C54"/>
    <w:rsid w:val="00EC1D17"/>
    <w:rsid w:val="00EF3614"/>
    <w:rsid w:val="00F54F8B"/>
    <w:rsid w:val="00F70681"/>
    <w:rsid w:val="00F80C99"/>
    <w:rsid w:val="00F910D0"/>
    <w:rsid w:val="00FB0511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1f1e3e"/>
    </o:shapedefaults>
    <o:shapelayout v:ext="edit">
      <o:idmap v:ext="edit" data="1"/>
    </o:shapelayout>
  </w:shapeDefaults>
  <w:decimalSymbol w:val="."/>
  <w:listSeparator w:val=","/>
  <w14:docId w14:val="14A81362"/>
  <w15:docId w15:val="{5ADA44B3-9590-4451-9651-FD9A50E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282828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6C3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color w:val="1F1E3E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4AF"/>
    <w:pPr>
      <w:keepNext/>
      <w:keepLines/>
      <w:spacing w:before="200" w:after="160"/>
      <w:ind w:left="576"/>
      <w:jc w:val="center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16C3"/>
    <w:pPr>
      <w:keepNext/>
      <w:keepLines/>
      <w:numPr>
        <w:ilvl w:val="2"/>
        <w:numId w:val="6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116C3"/>
    <w:pPr>
      <w:keepNext/>
      <w:keepLines/>
      <w:numPr>
        <w:ilvl w:val="3"/>
        <w:numId w:val="6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116C3"/>
    <w:pPr>
      <w:keepNext/>
      <w:keepLines/>
      <w:numPr>
        <w:ilvl w:val="4"/>
        <w:numId w:val="6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16C3"/>
    <w:pPr>
      <w:keepNext/>
      <w:keepLines/>
      <w:numPr>
        <w:ilvl w:val="5"/>
        <w:numId w:val="6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E116C3"/>
    <w:pPr>
      <w:keepNext/>
      <w:keepLines/>
      <w:numPr>
        <w:ilvl w:val="6"/>
        <w:numId w:val="6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0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0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B"/>
  </w:style>
  <w:style w:type="paragraph" w:styleId="Footer">
    <w:name w:val="footer"/>
    <w:basedOn w:val="Normal"/>
    <w:link w:val="Foot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B"/>
  </w:style>
  <w:style w:type="paragraph" w:styleId="BalloonText">
    <w:name w:val="Balloon Text"/>
    <w:basedOn w:val="Normal"/>
    <w:link w:val="BalloonTextCh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6C3"/>
    <w:rPr>
      <w:rFonts w:ascii="Calibri" w:eastAsiaTheme="majorEastAsia" w:hAnsi="Calibri" w:cstheme="majorBidi"/>
      <w:b/>
      <w:color w:val="1F1E3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4AF"/>
    <w:rPr>
      <w:rFonts w:ascii="Calibri" w:eastAsiaTheme="majorEastAsia" w:hAnsi="Calibri" w:cstheme="majorBidi"/>
      <w:b/>
      <w:color w:val="2B328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C3"/>
    <w:rPr>
      <w:rFonts w:ascii="Calibri" w:eastAsiaTheme="majorEastAsia" w:hAnsi="Calibri" w:cstheme="majorBidi"/>
      <w:b/>
      <w:color w:val="2B328C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340E"/>
    <w:pPr>
      <w:spacing w:line="259" w:lineRule="auto"/>
      <w:outlineLvl w:val="9"/>
    </w:pPr>
    <w:rPr>
      <w:rFonts w:asciiTheme="majorHAnsi" w:hAnsiTheme="majorHAnsi"/>
      <w:b w:val="0"/>
      <w:color w:val="17162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0E"/>
    <w:rPr>
      <w:color w:val="F466BA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16C3"/>
    <w:rPr>
      <w:rFonts w:ascii="Calibri" w:eastAsiaTheme="majorEastAsia" w:hAnsi="Calibri" w:cstheme="majorBidi"/>
      <w:b/>
      <w:iCs/>
      <w:color w:val="EC008C"/>
      <w:sz w:val="26"/>
    </w:rPr>
  </w:style>
  <w:style w:type="paragraph" w:styleId="TableofFigures">
    <w:name w:val="table of figures"/>
    <w:aliases w:val="Table Title"/>
    <w:basedOn w:val="Normal"/>
    <w:next w:val="Normal"/>
    <w:link w:val="TableofFiguresChar"/>
    <w:uiPriority w:val="99"/>
    <w:unhideWhenUsed/>
    <w:qFormat/>
    <w:rsid w:val="00206CDE"/>
    <w:pPr>
      <w:spacing w:after="0"/>
      <w:jc w:val="left"/>
    </w:pPr>
    <w:rPr>
      <w:sz w:val="20"/>
    </w:rPr>
  </w:style>
  <w:style w:type="table" w:styleId="TableGrid">
    <w:name w:val="Table Grid"/>
    <w:basedOn w:val="Table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E116C3"/>
    <w:rPr>
      <w:rFonts w:ascii="Calibri" w:eastAsiaTheme="majorEastAsia" w:hAnsi="Calibri" w:cstheme="majorBidi"/>
      <w:b/>
      <w:color w:val="EC008C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116C3"/>
    <w:rPr>
      <w:rFonts w:ascii="Calibri" w:eastAsiaTheme="majorEastAsia" w:hAnsi="Calibri" w:cstheme="majorBidi"/>
      <w:b/>
      <w:color w:val="EC008C"/>
    </w:rPr>
  </w:style>
  <w:style w:type="character" w:customStyle="1" w:styleId="Heading7Char">
    <w:name w:val="Heading 7 Char"/>
    <w:basedOn w:val="DefaultParagraphFont"/>
    <w:link w:val="Heading7"/>
    <w:uiPriority w:val="9"/>
    <w:rsid w:val="00E116C3"/>
    <w:rPr>
      <w:rFonts w:ascii="Calibri" w:eastAsiaTheme="majorEastAsia" w:hAnsi="Calibri" w:cstheme="majorBidi"/>
      <w:b/>
      <w:iCs/>
      <w:color w:val="EC008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07A"/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07A"/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paragraph" w:customStyle="1" w:styleId="Heading40">
    <w:name w:val="Heading  4"/>
    <w:aliases w:val="Title 4"/>
    <w:basedOn w:val="Normal"/>
    <w:link w:val="Heading4Char0"/>
    <w:rsid w:val="002E2B12"/>
    <w:rPr>
      <w:b/>
      <w:color w:val="5A5968" w:themeColor="accent5" w:themeShade="BF"/>
      <w:sz w:val="24"/>
      <w:lang w:val="en-GB"/>
    </w:rPr>
  </w:style>
  <w:style w:type="paragraph" w:customStyle="1" w:styleId="Figure">
    <w:name w:val="Figure"/>
    <w:basedOn w:val="Normal"/>
    <w:link w:val="FigureChar"/>
    <w:rsid w:val="00206CDE"/>
    <w:pPr>
      <w:jc w:val="center"/>
    </w:pPr>
    <w:rPr>
      <w:lang w:val="en-GB"/>
    </w:rPr>
  </w:style>
  <w:style w:type="character" w:customStyle="1" w:styleId="Heading4Char0">
    <w:name w:val="Heading  4 Char"/>
    <w:aliases w:val="Title 4 Char"/>
    <w:basedOn w:val="DefaultParagraphFont"/>
    <w:link w:val="Heading40"/>
    <w:rsid w:val="002E2B12"/>
    <w:rPr>
      <w:rFonts w:ascii="Calibri" w:hAnsi="Calibri"/>
      <w:b/>
      <w:color w:val="5A5968" w:themeColor="accent5" w:themeShade="BF"/>
      <w:sz w:val="24"/>
      <w:lang w:val="en-GB"/>
    </w:rPr>
  </w:style>
  <w:style w:type="paragraph" w:customStyle="1" w:styleId="FigureTitle">
    <w:name w:val="Figure Title"/>
    <w:basedOn w:val="TableofFigures"/>
    <w:link w:val="FigureTitleChar"/>
    <w:qFormat/>
    <w:rsid w:val="00C45D28"/>
    <w:pPr>
      <w:jc w:val="center"/>
    </w:pPr>
    <w:rPr>
      <w:lang w:val="en-GB"/>
    </w:rPr>
  </w:style>
  <w:style w:type="character" w:customStyle="1" w:styleId="FigureChar">
    <w:name w:val="Figure Char"/>
    <w:basedOn w:val="DefaultParagraphFont"/>
    <w:link w:val="Figure"/>
    <w:rsid w:val="00206CDE"/>
    <w:rPr>
      <w:rFonts w:ascii="Calibri" w:hAnsi="Calibri"/>
      <w:color w:val="282828" w:themeColor="text1"/>
      <w:lang w:val="en-GB"/>
    </w:rPr>
  </w:style>
  <w:style w:type="character" w:customStyle="1" w:styleId="TableofFiguresChar">
    <w:name w:val="Table of Figures Char"/>
    <w:aliases w:val="Table Title Char"/>
    <w:basedOn w:val="DefaultParagraphFont"/>
    <w:link w:val="TableofFigures"/>
    <w:uiPriority w:val="99"/>
    <w:rsid w:val="00C45D28"/>
    <w:rPr>
      <w:rFonts w:ascii="Calibri" w:hAnsi="Calibri"/>
      <w:color w:val="282828" w:themeColor="text1"/>
      <w:sz w:val="20"/>
    </w:rPr>
  </w:style>
  <w:style w:type="character" w:customStyle="1" w:styleId="FigureTitleChar">
    <w:name w:val="Figure Title Char"/>
    <w:basedOn w:val="TableofFiguresChar"/>
    <w:link w:val="FigureTitle"/>
    <w:rsid w:val="00C45D28"/>
    <w:rPr>
      <w:rFonts w:ascii="Calibri" w:hAnsi="Calibri"/>
      <w:color w:val="282828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4CA9"/>
    <w:pPr>
      <w:spacing w:after="200" w:line="240" w:lineRule="auto"/>
    </w:pPr>
    <w:rPr>
      <w:i/>
      <w:iCs/>
      <w:color w:val="2B328C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6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band1Vert">
      <w:tblPr/>
      <w:tcPr>
        <w:shd w:val="clear" w:color="auto" w:fill="8F8EC8" w:themeFill="accent1" w:themeFillTint="66"/>
      </w:tcPr>
    </w:tblStylePr>
    <w:tblStylePr w:type="band1Horz">
      <w:tblPr/>
      <w:tcPr>
        <w:shd w:val="clear" w:color="auto" w:fill="8F8EC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band1Vert">
      <w:tblPr/>
      <w:tcPr>
        <w:shd w:val="clear" w:color="auto" w:fill="A9A9A9" w:themeFill="text1" w:themeFillTint="66"/>
      </w:tcPr>
    </w:tblStylePr>
    <w:tblStylePr w:type="band1Horz">
      <w:tblPr/>
      <w:tcPr>
        <w:shd w:val="clear" w:color="auto" w:fill="A9A9A9" w:themeFill="text1" w:themeFillTint="66"/>
      </w:tcPr>
    </w:tblStylePr>
  </w:style>
  <w:style w:type="paragraph" w:styleId="ListParagraph">
    <w:name w:val="List Paragraph"/>
    <w:aliases w:val="Viñetas (Inicio Parrafo),3 Txt tabla,Zerrenda-paragrafoa,1st level - Bullet List Paragraph,Lettre d'introduction,Lista viñetas,Colorful List - Accent 11,Bullets_normal,Paragraphe de liste,Bullet point,obr-tab,Paragrafo elenco,Dot pt"/>
    <w:basedOn w:val="Normal"/>
    <w:link w:val="ListParagraphChar"/>
    <w:uiPriority w:val="34"/>
    <w:qFormat/>
    <w:rsid w:val="00565CB5"/>
    <w:pPr>
      <w:numPr>
        <w:numId w:val="7"/>
      </w:numPr>
      <w:spacing w:line="240" w:lineRule="auto"/>
      <w:contextualSpacing/>
      <w:jc w:val="left"/>
    </w:pPr>
    <w:rPr>
      <w:lang w:val="en-GB"/>
    </w:rPr>
  </w:style>
  <w:style w:type="character" w:customStyle="1" w:styleId="ListParagraphChar">
    <w:name w:val="List Paragraph Char"/>
    <w:aliases w:val="Viñetas (Inicio Parrafo) Char,3 Txt tabla Char,Zerrenda-paragrafoa Char,1st level - Bullet List Paragraph Char,Lettre d'introduction Char,Lista viñetas Char,Colorful List - Accent 11 Char,Bullets_normal Char,Paragraphe de liste Char"/>
    <w:link w:val="ListParagraph"/>
    <w:uiPriority w:val="34"/>
    <w:rsid w:val="00565CB5"/>
    <w:rPr>
      <w:rFonts w:ascii="Calibri" w:hAnsi="Calibri"/>
      <w:color w:val="282828" w:themeColor="text1"/>
      <w:lang w:val="en-GB"/>
    </w:rPr>
  </w:style>
  <w:style w:type="character" w:styleId="FootnoteReference">
    <w:name w:val="footnote reference"/>
    <w:aliases w:val="Footnote symbol,Footnote,Times 10 Point,Exposant 3 Point,fr,Used by Word for Help footnote symbols,Footnote number,Footnote Reference Number,Footnote reference number,Footnote Reference Superscript,EN Footnote Reference,note TESI"/>
    <w:basedOn w:val="DefaultParagraphFont"/>
    <w:uiPriority w:val="99"/>
    <w:qFormat/>
    <w:rsid w:val="00565CB5"/>
    <w:rPr>
      <w:vertAlign w:val="superscript"/>
    </w:rPr>
  </w:style>
  <w:style w:type="paragraph" w:styleId="FootnoteText">
    <w:name w:val="footnote text"/>
    <w:aliases w:val="Footnode-text,Schriftart: 9 pt,Schriftart: 10 pt,Schriftart: 8 pt,WB-Fußnotentext,fn,Footnotes,Footnote ak,Footnote text,New Footnote,footnote text,FoodNote,ft,Footnote Text Char Char,Footnote Text Char1 Char Cha,C,Fußn,f,fn1"/>
    <w:basedOn w:val="Normal"/>
    <w:link w:val="FootnoteTextChar"/>
    <w:uiPriority w:val="99"/>
    <w:qFormat/>
    <w:rsid w:val="00565CB5"/>
    <w:pPr>
      <w:spacing w:after="0" w:line="240" w:lineRule="auto"/>
      <w:jc w:val="left"/>
    </w:pPr>
    <w:rPr>
      <w:rFonts w:ascii="Times New Roman" w:eastAsia="Calibri" w:hAnsi="Times New Roman" w:cs="Times New Roman"/>
      <w:color w:val="auto"/>
      <w:sz w:val="20"/>
      <w:szCs w:val="20"/>
      <w:lang w:val="it-IT" w:eastAsia="it-IT"/>
    </w:rPr>
  </w:style>
  <w:style w:type="character" w:customStyle="1" w:styleId="FootnoteTextChar">
    <w:name w:val="Footnote Text Char"/>
    <w:aliases w:val="Footnode-text Char,Schriftart: 9 pt Char,Schriftart: 10 pt Char,Schriftart: 8 pt Char,WB-Fußnotentext Char,fn Char,Footnotes Char,Footnote ak Char,Footnote text Char,New Footnote Char,footnote text Char,FoodNote Char,ft Char,C Char"/>
    <w:basedOn w:val="DefaultParagraphFont"/>
    <w:link w:val="FootnoteText"/>
    <w:uiPriority w:val="99"/>
    <w:rsid w:val="00565CB5"/>
    <w:rPr>
      <w:rFonts w:ascii="Times New Roman" w:eastAsia="Calibri" w:hAnsi="Times New Roman" w:cs="Times New Roman"/>
      <w:sz w:val="20"/>
      <w:szCs w:val="20"/>
      <w:lang w:val="it-IT" w:eastAsia="it-IT"/>
    </w:rPr>
  </w:style>
  <w:style w:type="numbering" w:customStyle="1" w:styleId="Headings1">
    <w:name w:val="Headings 1"/>
    <w:rsid w:val="00565CB5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14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7FD"/>
    <w:rPr>
      <w:rFonts w:ascii="Calibri" w:hAnsi="Calibri"/>
      <w:color w:val="28282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7FD"/>
    <w:rPr>
      <w:rFonts w:ascii="Calibri" w:hAnsi="Calibri"/>
      <w:b/>
      <w:bCs/>
      <w:color w:val="282828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730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A87307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slovi\Vladimir%20Mrkajic\Dokumenat%20za%20prijekat%20%206%20stran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FFFFFF"/>
      </a:lt1>
      <a:dk2>
        <a:srgbClr val="F033A3"/>
      </a:dk2>
      <a:lt2>
        <a:srgbClr val="4C4B65"/>
      </a:lt2>
      <a:accent1>
        <a:srgbClr val="1F1E3E"/>
      </a:accent1>
      <a:accent2>
        <a:srgbClr val="2B328C"/>
      </a:accent2>
      <a:accent3>
        <a:srgbClr val="EC008C"/>
      </a:accent3>
      <a:accent4>
        <a:srgbClr val="555BA3"/>
      </a:accent4>
      <a:accent5>
        <a:srgbClr val="79788B"/>
      </a:accent5>
      <a:accent6>
        <a:srgbClr val="78AAC8"/>
      </a:accent6>
      <a:hlink>
        <a:srgbClr val="F466BA"/>
      </a:hlink>
      <a:folHlink>
        <a:srgbClr val="8084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9F442-69B8-4141-B88E-C7BCB513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Dokumenat za prijekat  6 strana</Template>
  <TotalTime>293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Pavlica</dc:creator>
  <cp:lastModifiedBy>Catarina Reis</cp:lastModifiedBy>
  <cp:revision>36</cp:revision>
  <cp:lastPrinted>2019-08-21T12:18:00Z</cp:lastPrinted>
  <dcterms:created xsi:type="dcterms:W3CDTF">2019-08-21T14:11:00Z</dcterms:created>
  <dcterms:modified xsi:type="dcterms:W3CDTF">2021-03-31T09:13:00Z</dcterms:modified>
</cp:coreProperties>
</file>